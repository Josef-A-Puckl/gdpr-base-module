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993343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6840D168" w:rsidR="00FE09C3" w:rsidRPr="00D1566F" w:rsidRDefault="00812723" w:rsidP="00A500E1">
      <w:pPr>
        <w:pStyle w:val="HeaderDeckblatt"/>
        <w:spacing w:before="0" w:line="240" w:lineRule="auto"/>
        <w:rPr>
          <w:lang w:val="de-DE"/>
        </w:rPr>
        <w:sectPr w:rsidR="00FE09C3" w:rsidRPr="00D1566F"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681808">
        <w:rPr>
          <w:lang w:val="de-DE"/>
        </w:rPr>
        <w:br/>
        <w:t>GDPR Base</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510518617"/>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E07B2F">
        <w:rPr>
          <w:noProof/>
        </w:rPr>
        <w:t>2018</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510518618"/>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510518619"/>
      <w:bookmarkStart w:id="13" w:name="_Toc158887473"/>
      <w:bookmarkStart w:id="14" w:name="_Toc165112074"/>
      <w:bookmarkStart w:id="15" w:name="_Toc185061114"/>
      <w:r w:rsidRPr="00D1566F">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510518620"/>
      <w:r w:rsidRPr="00D1566F">
        <w:rPr>
          <w:lang w:val="de-DE"/>
        </w:rPr>
        <w:t>Impressum</w:t>
      </w:r>
      <w:bookmarkEnd w:id="13"/>
      <w:bookmarkEnd w:id="14"/>
      <w:bookmarkEnd w:id="15"/>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6462527" w:rsidR="00E41748" w:rsidRPr="00D1566F" w:rsidRDefault="00E41748" w:rsidP="00E41748">
      <w:r w:rsidRPr="00D1566F">
        <w:t xml:space="preserve">Vorstand: Roland Fesenmayr (Vorsitzender), </w:t>
      </w:r>
      <w:r w:rsidR="00541042">
        <w:t>Dr. Oliver Ciupke</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510518621"/>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5901EA69" w14:textId="77777777" w:rsidR="00A520BA"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510518617" w:history="1">
        <w:r w:rsidR="00A520BA" w:rsidRPr="00381AC2">
          <w:rPr>
            <w:rStyle w:val="Hyperlink"/>
            <w:noProof/>
          </w:rPr>
          <w:t>Copyright</w:t>
        </w:r>
        <w:r w:rsidR="00A520BA">
          <w:rPr>
            <w:noProof/>
            <w:webHidden/>
          </w:rPr>
          <w:tab/>
        </w:r>
        <w:r w:rsidR="00A520BA">
          <w:rPr>
            <w:noProof/>
            <w:webHidden/>
          </w:rPr>
          <w:fldChar w:fldCharType="begin"/>
        </w:r>
        <w:r w:rsidR="00A520BA">
          <w:rPr>
            <w:noProof/>
            <w:webHidden/>
          </w:rPr>
          <w:instrText xml:space="preserve"> PAGEREF _Toc510518617 \h </w:instrText>
        </w:r>
        <w:r w:rsidR="00A520BA">
          <w:rPr>
            <w:noProof/>
            <w:webHidden/>
          </w:rPr>
        </w:r>
        <w:r w:rsidR="00A520BA">
          <w:rPr>
            <w:noProof/>
            <w:webHidden/>
          </w:rPr>
          <w:fldChar w:fldCharType="separate"/>
        </w:r>
        <w:r w:rsidR="00A520BA">
          <w:rPr>
            <w:noProof/>
            <w:webHidden/>
          </w:rPr>
          <w:t>2</w:t>
        </w:r>
        <w:r w:rsidR="00A520BA">
          <w:rPr>
            <w:noProof/>
            <w:webHidden/>
          </w:rPr>
          <w:fldChar w:fldCharType="end"/>
        </w:r>
      </w:hyperlink>
    </w:p>
    <w:p w14:paraId="398AAFA9" w14:textId="77777777" w:rsidR="00A520BA" w:rsidRDefault="00506FC0">
      <w:pPr>
        <w:pStyle w:val="Verzeichnis1"/>
        <w:rPr>
          <w:rFonts w:asciiTheme="minorHAnsi" w:eastAsiaTheme="minorEastAsia" w:hAnsiTheme="minorHAnsi" w:cstheme="minorBidi"/>
          <w:noProof/>
          <w:sz w:val="22"/>
          <w:szCs w:val="22"/>
        </w:rPr>
      </w:pPr>
      <w:hyperlink w:anchor="_Toc510518618" w:history="1">
        <w:r w:rsidR="00A520BA" w:rsidRPr="00381AC2">
          <w:rPr>
            <w:rStyle w:val="Hyperlink"/>
            <w:noProof/>
          </w:rPr>
          <w:t>Lizenz</w:t>
        </w:r>
        <w:r w:rsidR="00A520BA">
          <w:rPr>
            <w:noProof/>
            <w:webHidden/>
          </w:rPr>
          <w:tab/>
        </w:r>
        <w:r w:rsidR="00A520BA">
          <w:rPr>
            <w:noProof/>
            <w:webHidden/>
          </w:rPr>
          <w:fldChar w:fldCharType="begin"/>
        </w:r>
        <w:r w:rsidR="00A520BA">
          <w:rPr>
            <w:noProof/>
            <w:webHidden/>
          </w:rPr>
          <w:instrText xml:space="preserve"> PAGEREF _Toc510518618 \h </w:instrText>
        </w:r>
        <w:r w:rsidR="00A520BA">
          <w:rPr>
            <w:noProof/>
            <w:webHidden/>
          </w:rPr>
        </w:r>
        <w:r w:rsidR="00A520BA">
          <w:rPr>
            <w:noProof/>
            <w:webHidden/>
          </w:rPr>
          <w:fldChar w:fldCharType="separate"/>
        </w:r>
        <w:r w:rsidR="00A520BA">
          <w:rPr>
            <w:noProof/>
            <w:webHidden/>
          </w:rPr>
          <w:t>2</w:t>
        </w:r>
        <w:r w:rsidR="00A520BA">
          <w:rPr>
            <w:noProof/>
            <w:webHidden/>
          </w:rPr>
          <w:fldChar w:fldCharType="end"/>
        </w:r>
      </w:hyperlink>
    </w:p>
    <w:p w14:paraId="1881C75B" w14:textId="77777777" w:rsidR="00A520BA" w:rsidRDefault="00506FC0">
      <w:pPr>
        <w:pStyle w:val="Verzeichnis1"/>
        <w:rPr>
          <w:rFonts w:asciiTheme="minorHAnsi" w:eastAsiaTheme="minorEastAsia" w:hAnsiTheme="minorHAnsi" w:cstheme="minorBidi"/>
          <w:noProof/>
          <w:sz w:val="22"/>
          <w:szCs w:val="22"/>
        </w:rPr>
      </w:pPr>
      <w:hyperlink w:anchor="_Toc510518619" w:history="1">
        <w:r w:rsidR="00A520BA" w:rsidRPr="00381AC2">
          <w:rPr>
            <w:rStyle w:val="Hyperlink"/>
            <w:noProof/>
          </w:rPr>
          <w:t>Konventionen</w:t>
        </w:r>
        <w:r w:rsidR="00A520BA">
          <w:rPr>
            <w:noProof/>
            <w:webHidden/>
          </w:rPr>
          <w:tab/>
        </w:r>
        <w:r w:rsidR="00A520BA">
          <w:rPr>
            <w:noProof/>
            <w:webHidden/>
          </w:rPr>
          <w:fldChar w:fldCharType="begin"/>
        </w:r>
        <w:r w:rsidR="00A520BA">
          <w:rPr>
            <w:noProof/>
            <w:webHidden/>
          </w:rPr>
          <w:instrText xml:space="preserve"> PAGEREF _Toc510518619 \h </w:instrText>
        </w:r>
        <w:r w:rsidR="00A520BA">
          <w:rPr>
            <w:noProof/>
            <w:webHidden/>
          </w:rPr>
        </w:r>
        <w:r w:rsidR="00A520BA">
          <w:rPr>
            <w:noProof/>
            <w:webHidden/>
          </w:rPr>
          <w:fldChar w:fldCharType="separate"/>
        </w:r>
        <w:r w:rsidR="00A520BA">
          <w:rPr>
            <w:noProof/>
            <w:webHidden/>
          </w:rPr>
          <w:t>3</w:t>
        </w:r>
        <w:r w:rsidR="00A520BA">
          <w:rPr>
            <w:noProof/>
            <w:webHidden/>
          </w:rPr>
          <w:fldChar w:fldCharType="end"/>
        </w:r>
      </w:hyperlink>
    </w:p>
    <w:p w14:paraId="45C9A32F" w14:textId="77777777" w:rsidR="00A520BA" w:rsidRDefault="00506FC0">
      <w:pPr>
        <w:pStyle w:val="Verzeichnis1"/>
        <w:rPr>
          <w:rFonts w:asciiTheme="minorHAnsi" w:eastAsiaTheme="minorEastAsia" w:hAnsiTheme="minorHAnsi" w:cstheme="minorBidi"/>
          <w:noProof/>
          <w:sz w:val="22"/>
          <w:szCs w:val="22"/>
        </w:rPr>
      </w:pPr>
      <w:hyperlink w:anchor="_Toc510518620" w:history="1">
        <w:r w:rsidR="00A520BA" w:rsidRPr="00381AC2">
          <w:rPr>
            <w:rStyle w:val="Hyperlink"/>
            <w:noProof/>
          </w:rPr>
          <w:t>Impressum</w:t>
        </w:r>
        <w:r w:rsidR="00A520BA">
          <w:rPr>
            <w:noProof/>
            <w:webHidden/>
          </w:rPr>
          <w:tab/>
        </w:r>
        <w:r w:rsidR="00A520BA">
          <w:rPr>
            <w:noProof/>
            <w:webHidden/>
          </w:rPr>
          <w:fldChar w:fldCharType="begin"/>
        </w:r>
        <w:r w:rsidR="00A520BA">
          <w:rPr>
            <w:noProof/>
            <w:webHidden/>
          </w:rPr>
          <w:instrText xml:space="preserve"> PAGEREF _Toc510518620 \h </w:instrText>
        </w:r>
        <w:r w:rsidR="00A520BA">
          <w:rPr>
            <w:noProof/>
            <w:webHidden/>
          </w:rPr>
        </w:r>
        <w:r w:rsidR="00A520BA">
          <w:rPr>
            <w:noProof/>
            <w:webHidden/>
          </w:rPr>
          <w:fldChar w:fldCharType="separate"/>
        </w:r>
        <w:r w:rsidR="00A520BA">
          <w:rPr>
            <w:noProof/>
            <w:webHidden/>
          </w:rPr>
          <w:t>3</w:t>
        </w:r>
        <w:r w:rsidR="00A520BA">
          <w:rPr>
            <w:noProof/>
            <w:webHidden/>
          </w:rPr>
          <w:fldChar w:fldCharType="end"/>
        </w:r>
      </w:hyperlink>
    </w:p>
    <w:p w14:paraId="63861398" w14:textId="77777777" w:rsidR="00A520BA" w:rsidRDefault="00506FC0">
      <w:pPr>
        <w:pStyle w:val="Verzeichnis1"/>
        <w:rPr>
          <w:rFonts w:asciiTheme="minorHAnsi" w:eastAsiaTheme="minorEastAsia" w:hAnsiTheme="minorHAnsi" w:cstheme="minorBidi"/>
          <w:noProof/>
          <w:sz w:val="22"/>
          <w:szCs w:val="22"/>
        </w:rPr>
      </w:pPr>
      <w:hyperlink w:anchor="_Toc510518621" w:history="1">
        <w:r w:rsidR="00A520BA" w:rsidRPr="00381AC2">
          <w:rPr>
            <w:rStyle w:val="Hyperlink"/>
            <w:noProof/>
          </w:rPr>
          <w:t>Inhaltsverzeichnis</w:t>
        </w:r>
        <w:r w:rsidR="00A520BA">
          <w:rPr>
            <w:noProof/>
            <w:webHidden/>
          </w:rPr>
          <w:tab/>
        </w:r>
        <w:r w:rsidR="00A520BA">
          <w:rPr>
            <w:noProof/>
            <w:webHidden/>
          </w:rPr>
          <w:fldChar w:fldCharType="begin"/>
        </w:r>
        <w:r w:rsidR="00A520BA">
          <w:rPr>
            <w:noProof/>
            <w:webHidden/>
          </w:rPr>
          <w:instrText xml:space="preserve"> PAGEREF _Toc510518621 \h </w:instrText>
        </w:r>
        <w:r w:rsidR="00A520BA">
          <w:rPr>
            <w:noProof/>
            <w:webHidden/>
          </w:rPr>
        </w:r>
        <w:r w:rsidR="00A520BA">
          <w:rPr>
            <w:noProof/>
            <w:webHidden/>
          </w:rPr>
          <w:fldChar w:fldCharType="separate"/>
        </w:r>
        <w:r w:rsidR="00A520BA">
          <w:rPr>
            <w:noProof/>
            <w:webHidden/>
          </w:rPr>
          <w:t>4</w:t>
        </w:r>
        <w:r w:rsidR="00A520BA">
          <w:rPr>
            <w:noProof/>
            <w:webHidden/>
          </w:rPr>
          <w:fldChar w:fldCharType="end"/>
        </w:r>
      </w:hyperlink>
    </w:p>
    <w:p w14:paraId="29AAA009" w14:textId="77777777" w:rsidR="00A520BA" w:rsidRDefault="00506FC0">
      <w:pPr>
        <w:pStyle w:val="Verzeichnis1"/>
        <w:tabs>
          <w:tab w:val="left" w:pos="400"/>
        </w:tabs>
        <w:rPr>
          <w:rFonts w:asciiTheme="minorHAnsi" w:eastAsiaTheme="minorEastAsia" w:hAnsiTheme="minorHAnsi" w:cstheme="minorBidi"/>
          <w:noProof/>
          <w:sz w:val="22"/>
          <w:szCs w:val="22"/>
        </w:rPr>
      </w:pPr>
      <w:hyperlink w:anchor="_Toc510518622" w:history="1">
        <w:r w:rsidR="00A520BA" w:rsidRPr="00381AC2">
          <w:rPr>
            <w:rStyle w:val="Hyperlink"/>
            <w:noProof/>
          </w:rPr>
          <w:t>1</w:t>
        </w:r>
        <w:r w:rsidR="00A520BA">
          <w:rPr>
            <w:rFonts w:asciiTheme="minorHAnsi" w:eastAsiaTheme="minorEastAsia" w:hAnsiTheme="minorHAnsi" w:cstheme="minorBidi"/>
            <w:noProof/>
            <w:sz w:val="22"/>
            <w:szCs w:val="22"/>
          </w:rPr>
          <w:tab/>
        </w:r>
        <w:r w:rsidR="00A520BA" w:rsidRPr="00381AC2">
          <w:rPr>
            <w:rStyle w:val="Hyperlink"/>
            <w:noProof/>
          </w:rPr>
          <w:t>Einführung</w:t>
        </w:r>
        <w:r w:rsidR="00A520BA">
          <w:rPr>
            <w:noProof/>
            <w:webHidden/>
          </w:rPr>
          <w:tab/>
        </w:r>
        <w:r w:rsidR="00A520BA">
          <w:rPr>
            <w:noProof/>
            <w:webHidden/>
          </w:rPr>
          <w:fldChar w:fldCharType="begin"/>
        </w:r>
        <w:r w:rsidR="00A520BA">
          <w:rPr>
            <w:noProof/>
            <w:webHidden/>
          </w:rPr>
          <w:instrText xml:space="preserve"> PAGEREF _Toc510518622 \h </w:instrText>
        </w:r>
        <w:r w:rsidR="00A520BA">
          <w:rPr>
            <w:noProof/>
            <w:webHidden/>
          </w:rPr>
        </w:r>
        <w:r w:rsidR="00A520BA">
          <w:rPr>
            <w:noProof/>
            <w:webHidden/>
          </w:rPr>
          <w:fldChar w:fldCharType="separate"/>
        </w:r>
        <w:r w:rsidR="00A520BA">
          <w:rPr>
            <w:noProof/>
            <w:webHidden/>
          </w:rPr>
          <w:t>5</w:t>
        </w:r>
        <w:r w:rsidR="00A520BA">
          <w:rPr>
            <w:noProof/>
            <w:webHidden/>
          </w:rPr>
          <w:fldChar w:fldCharType="end"/>
        </w:r>
      </w:hyperlink>
    </w:p>
    <w:p w14:paraId="11CA4FBD" w14:textId="77777777" w:rsidR="00A520BA" w:rsidRDefault="00506FC0">
      <w:pPr>
        <w:pStyle w:val="Verzeichnis1"/>
        <w:tabs>
          <w:tab w:val="left" w:pos="400"/>
        </w:tabs>
        <w:rPr>
          <w:rFonts w:asciiTheme="minorHAnsi" w:eastAsiaTheme="minorEastAsia" w:hAnsiTheme="minorHAnsi" w:cstheme="minorBidi"/>
          <w:noProof/>
          <w:sz w:val="22"/>
          <w:szCs w:val="22"/>
        </w:rPr>
      </w:pPr>
      <w:hyperlink w:anchor="_Toc510518623" w:history="1">
        <w:r w:rsidR="00A520BA" w:rsidRPr="00381AC2">
          <w:rPr>
            <w:rStyle w:val="Hyperlink"/>
            <w:noProof/>
          </w:rPr>
          <w:t>2</w:t>
        </w:r>
        <w:r w:rsidR="00A520BA">
          <w:rPr>
            <w:rFonts w:asciiTheme="minorHAnsi" w:eastAsiaTheme="minorEastAsia" w:hAnsiTheme="minorHAnsi" w:cstheme="minorBidi"/>
            <w:noProof/>
            <w:sz w:val="22"/>
            <w:szCs w:val="22"/>
          </w:rPr>
          <w:tab/>
        </w:r>
        <w:r w:rsidR="00A520BA" w:rsidRPr="00381AC2">
          <w:rPr>
            <w:rStyle w:val="Hyperlink"/>
            <w:noProof/>
          </w:rPr>
          <w:t>Systemvoraussetzungen</w:t>
        </w:r>
        <w:r w:rsidR="00A520BA">
          <w:rPr>
            <w:noProof/>
            <w:webHidden/>
          </w:rPr>
          <w:tab/>
        </w:r>
        <w:r w:rsidR="00A520BA">
          <w:rPr>
            <w:noProof/>
            <w:webHidden/>
          </w:rPr>
          <w:fldChar w:fldCharType="begin"/>
        </w:r>
        <w:r w:rsidR="00A520BA">
          <w:rPr>
            <w:noProof/>
            <w:webHidden/>
          </w:rPr>
          <w:instrText xml:space="preserve"> PAGEREF _Toc510518623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1961D0AB" w14:textId="77777777" w:rsidR="00A520BA" w:rsidRDefault="00506FC0">
      <w:pPr>
        <w:pStyle w:val="Verzeichnis1"/>
        <w:tabs>
          <w:tab w:val="left" w:pos="400"/>
        </w:tabs>
        <w:rPr>
          <w:rFonts w:asciiTheme="minorHAnsi" w:eastAsiaTheme="minorEastAsia" w:hAnsiTheme="minorHAnsi" w:cstheme="minorBidi"/>
          <w:noProof/>
          <w:sz w:val="22"/>
          <w:szCs w:val="22"/>
        </w:rPr>
      </w:pPr>
      <w:hyperlink w:anchor="_Toc510518624" w:history="1">
        <w:r w:rsidR="00A520BA" w:rsidRPr="00381AC2">
          <w:rPr>
            <w:rStyle w:val="Hyperlink"/>
            <w:noProof/>
          </w:rPr>
          <w:t>3</w:t>
        </w:r>
        <w:r w:rsidR="00A520BA">
          <w:rPr>
            <w:rFonts w:asciiTheme="minorHAnsi" w:eastAsiaTheme="minorEastAsia" w:hAnsiTheme="minorHAnsi" w:cstheme="minorBidi"/>
            <w:noProof/>
            <w:sz w:val="22"/>
            <w:szCs w:val="22"/>
          </w:rPr>
          <w:tab/>
        </w:r>
        <w:r w:rsidR="00A520BA" w:rsidRPr="00381AC2">
          <w:rPr>
            <w:rStyle w:val="Hyperlink"/>
            <w:noProof/>
          </w:rPr>
          <w:t>Installation</w:t>
        </w:r>
        <w:r w:rsidR="00A520BA">
          <w:rPr>
            <w:noProof/>
            <w:webHidden/>
          </w:rPr>
          <w:tab/>
        </w:r>
        <w:r w:rsidR="00A520BA">
          <w:rPr>
            <w:noProof/>
            <w:webHidden/>
          </w:rPr>
          <w:fldChar w:fldCharType="begin"/>
        </w:r>
        <w:r w:rsidR="00A520BA">
          <w:rPr>
            <w:noProof/>
            <w:webHidden/>
          </w:rPr>
          <w:instrText xml:space="preserve"> PAGEREF _Toc510518624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588EDCC7" w14:textId="77777777" w:rsidR="00A520BA" w:rsidRDefault="00506FC0">
      <w:pPr>
        <w:pStyle w:val="Verzeichnis2"/>
        <w:rPr>
          <w:rFonts w:asciiTheme="minorHAnsi" w:eastAsiaTheme="minorEastAsia" w:hAnsiTheme="minorHAnsi" w:cstheme="minorBidi"/>
          <w:noProof/>
          <w:sz w:val="22"/>
          <w:szCs w:val="22"/>
        </w:rPr>
      </w:pPr>
      <w:hyperlink w:anchor="_Toc510518625" w:history="1">
        <w:r w:rsidR="00A520BA" w:rsidRPr="00381AC2">
          <w:rPr>
            <w:rStyle w:val="Hyperlink"/>
            <w:noProof/>
          </w:rPr>
          <w:t>3.1</w:t>
        </w:r>
        <w:r w:rsidR="00A520BA">
          <w:rPr>
            <w:rFonts w:asciiTheme="minorHAnsi" w:eastAsiaTheme="minorEastAsia" w:hAnsiTheme="minorHAnsi" w:cstheme="minorBidi"/>
            <w:noProof/>
            <w:sz w:val="22"/>
            <w:szCs w:val="22"/>
          </w:rPr>
          <w:tab/>
        </w:r>
        <w:r w:rsidR="00A520BA" w:rsidRPr="00381AC2">
          <w:rPr>
            <w:rStyle w:val="Hyperlink"/>
            <w:noProof/>
          </w:rPr>
          <w:t>Modul herunterladen</w:t>
        </w:r>
        <w:r w:rsidR="00A520BA">
          <w:rPr>
            <w:noProof/>
            <w:webHidden/>
          </w:rPr>
          <w:tab/>
        </w:r>
        <w:r w:rsidR="00A520BA">
          <w:rPr>
            <w:noProof/>
            <w:webHidden/>
          </w:rPr>
          <w:fldChar w:fldCharType="begin"/>
        </w:r>
        <w:r w:rsidR="00A520BA">
          <w:rPr>
            <w:noProof/>
            <w:webHidden/>
          </w:rPr>
          <w:instrText xml:space="preserve"> PAGEREF _Toc510518625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7BB8A205" w14:textId="77777777" w:rsidR="00A520BA" w:rsidRDefault="00506FC0">
      <w:pPr>
        <w:pStyle w:val="Verzeichnis2"/>
        <w:rPr>
          <w:rFonts w:asciiTheme="minorHAnsi" w:eastAsiaTheme="minorEastAsia" w:hAnsiTheme="minorHAnsi" w:cstheme="minorBidi"/>
          <w:noProof/>
          <w:sz w:val="22"/>
          <w:szCs w:val="22"/>
        </w:rPr>
      </w:pPr>
      <w:hyperlink w:anchor="_Toc510518626" w:history="1">
        <w:r w:rsidR="00A520BA" w:rsidRPr="00381AC2">
          <w:rPr>
            <w:rStyle w:val="Hyperlink"/>
            <w:noProof/>
          </w:rPr>
          <w:t>3.2</w:t>
        </w:r>
        <w:r w:rsidR="00A520BA">
          <w:rPr>
            <w:rFonts w:asciiTheme="minorHAnsi" w:eastAsiaTheme="minorEastAsia" w:hAnsiTheme="minorHAnsi" w:cstheme="minorBidi"/>
            <w:noProof/>
            <w:sz w:val="22"/>
            <w:szCs w:val="22"/>
          </w:rPr>
          <w:tab/>
        </w:r>
        <w:r w:rsidR="00A520BA" w:rsidRPr="00381AC2">
          <w:rPr>
            <w:rStyle w:val="Hyperlink"/>
            <w:noProof/>
          </w:rPr>
          <w:t>Modul aktivieren</w:t>
        </w:r>
        <w:r w:rsidR="00A520BA">
          <w:rPr>
            <w:noProof/>
            <w:webHidden/>
          </w:rPr>
          <w:tab/>
        </w:r>
        <w:r w:rsidR="00A520BA">
          <w:rPr>
            <w:noProof/>
            <w:webHidden/>
          </w:rPr>
          <w:fldChar w:fldCharType="begin"/>
        </w:r>
        <w:r w:rsidR="00A520BA">
          <w:rPr>
            <w:noProof/>
            <w:webHidden/>
          </w:rPr>
          <w:instrText xml:space="preserve"> PAGEREF _Toc510518626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752C90F3" w14:textId="77777777" w:rsidR="00A520BA" w:rsidRDefault="00506FC0">
      <w:pPr>
        <w:pStyle w:val="Verzeichnis2"/>
        <w:rPr>
          <w:rFonts w:asciiTheme="minorHAnsi" w:eastAsiaTheme="minorEastAsia" w:hAnsiTheme="minorHAnsi" w:cstheme="minorBidi"/>
          <w:noProof/>
          <w:sz w:val="22"/>
          <w:szCs w:val="22"/>
        </w:rPr>
      </w:pPr>
      <w:hyperlink w:anchor="_Toc510518627" w:history="1">
        <w:r w:rsidR="00A520BA" w:rsidRPr="00381AC2">
          <w:rPr>
            <w:rStyle w:val="Hyperlink"/>
            <w:noProof/>
          </w:rPr>
          <w:t>3.3</w:t>
        </w:r>
        <w:r w:rsidR="00A520BA">
          <w:rPr>
            <w:rFonts w:asciiTheme="minorHAnsi" w:eastAsiaTheme="minorEastAsia" w:hAnsiTheme="minorHAnsi" w:cstheme="minorBidi"/>
            <w:noProof/>
            <w:sz w:val="22"/>
            <w:szCs w:val="22"/>
          </w:rPr>
          <w:tab/>
        </w:r>
        <w:r w:rsidR="00A520BA" w:rsidRPr="00381AC2">
          <w:rPr>
            <w:rStyle w:val="Hyperlink"/>
            <w:noProof/>
          </w:rPr>
          <w:t>Temporäre Dateien löschen</w:t>
        </w:r>
        <w:r w:rsidR="00A520BA">
          <w:rPr>
            <w:noProof/>
            <w:webHidden/>
          </w:rPr>
          <w:tab/>
        </w:r>
        <w:r w:rsidR="00A520BA">
          <w:rPr>
            <w:noProof/>
            <w:webHidden/>
          </w:rPr>
          <w:fldChar w:fldCharType="begin"/>
        </w:r>
        <w:r w:rsidR="00A520BA">
          <w:rPr>
            <w:noProof/>
            <w:webHidden/>
          </w:rPr>
          <w:instrText xml:space="preserve"> PAGEREF _Toc510518627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49C1B349" w14:textId="77777777" w:rsidR="00A520BA" w:rsidRDefault="00506FC0">
      <w:pPr>
        <w:pStyle w:val="Verzeichnis1"/>
        <w:tabs>
          <w:tab w:val="left" w:pos="400"/>
        </w:tabs>
        <w:rPr>
          <w:rFonts w:asciiTheme="minorHAnsi" w:eastAsiaTheme="minorEastAsia" w:hAnsiTheme="minorHAnsi" w:cstheme="minorBidi"/>
          <w:noProof/>
          <w:sz w:val="22"/>
          <w:szCs w:val="22"/>
        </w:rPr>
      </w:pPr>
      <w:hyperlink w:anchor="_Toc510518628" w:history="1">
        <w:r w:rsidR="00A520BA" w:rsidRPr="00381AC2">
          <w:rPr>
            <w:rStyle w:val="Hyperlink"/>
            <w:noProof/>
          </w:rPr>
          <w:t>4</w:t>
        </w:r>
        <w:r w:rsidR="00A520BA">
          <w:rPr>
            <w:rFonts w:asciiTheme="minorHAnsi" w:eastAsiaTheme="minorEastAsia" w:hAnsiTheme="minorHAnsi" w:cstheme="minorBidi"/>
            <w:noProof/>
            <w:sz w:val="22"/>
            <w:szCs w:val="22"/>
          </w:rPr>
          <w:tab/>
        </w:r>
        <w:r w:rsidR="00A520BA" w:rsidRPr="00381AC2">
          <w:rPr>
            <w:rStyle w:val="Hyperlink"/>
            <w:noProof/>
          </w:rPr>
          <w:t>Konfiguration</w:t>
        </w:r>
        <w:r w:rsidR="00A520BA">
          <w:rPr>
            <w:noProof/>
            <w:webHidden/>
          </w:rPr>
          <w:tab/>
        </w:r>
        <w:r w:rsidR="00A520BA">
          <w:rPr>
            <w:noProof/>
            <w:webHidden/>
          </w:rPr>
          <w:fldChar w:fldCharType="begin"/>
        </w:r>
        <w:r w:rsidR="00A520BA">
          <w:rPr>
            <w:noProof/>
            <w:webHidden/>
          </w:rPr>
          <w:instrText xml:space="preserve"> PAGEREF _Toc510518628 \h </w:instrText>
        </w:r>
        <w:r w:rsidR="00A520BA">
          <w:rPr>
            <w:noProof/>
            <w:webHidden/>
          </w:rPr>
        </w:r>
        <w:r w:rsidR="00A520BA">
          <w:rPr>
            <w:noProof/>
            <w:webHidden/>
          </w:rPr>
          <w:fldChar w:fldCharType="separate"/>
        </w:r>
        <w:r w:rsidR="00A520BA">
          <w:rPr>
            <w:noProof/>
            <w:webHidden/>
          </w:rPr>
          <w:t>6</w:t>
        </w:r>
        <w:r w:rsidR="00A520BA">
          <w:rPr>
            <w:noProof/>
            <w:webHidden/>
          </w:rPr>
          <w:fldChar w:fldCharType="end"/>
        </w:r>
      </w:hyperlink>
    </w:p>
    <w:p w14:paraId="2707DED9" w14:textId="77777777" w:rsidR="00A520BA" w:rsidRDefault="00506FC0">
      <w:pPr>
        <w:pStyle w:val="Verzeichnis1"/>
        <w:tabs>
          <w:tab w:val="left" w:pos="400"/>
        </w:tabs>
        <w:rPr>
          <w:rFonts w:asciiTheme="minorHAnsi" w:eastAsiaTheme="minorEastAsia" w:hAnsiTheme="minorHAnsi" w:cstheme="minorBidi"/>
          <w:noProof/>
          <w:sz w:val="22"/>
          <w:szCs w:val="22"/>
        </w:rPr>
      </w:pPr>
      <w:hyperlink w:anchor="_Toc510518629" w:history="1">
        <w:r w:rsidR="00A520BA" w:rsidRPr="00381AC2">
          <w:rPr>
            <w:rStyle w:val="Hyperlink"/>
            <w:noProof/>
          </w:rPr>
          <w:t>5</w:t>
        </w:r>
        <w:r w:rsidR="00A520BA">
          <w:rPr>
            <w:rFonts w:asciiTheme="minorHAnsi" w:eastAsiaTheme="minorEastAsia" w:hAnsiTheme="minorHAnsi" w:cstheme="minorBidi"/>
            <w:noProof/>
            <w:sz w:val="22"/>
            <w:szCs w:val="22"/>
          </w:rPr>
          <w:tab/>
        </w:r>
        <w:r w:rsidR="00A520BA" w:rsidRPr="00381AC2">
          <w:rPr>
            <w:rStyle w:val="Hyperlink"/>
            <w:noProof/>
          </w:rPr>
          <w:t>Funktionsbeschreibung</w:t>
        </w:r>
        <w:r w:rsidR="00A520BA">
          <w:rPr>
            <w:noProof/>
            <w:webHidden/>
          </w:rPr>
          <w:tab/>
        </w:r>
        <w:r w:rsidR="00A520BA">
          <w:rPr>
            <w:noProof/>
            <w:webHidden/>
          </w:rPr>
          <w:fldChar w:fldCharType="begin"/>
        </w:r>
        <w:r w:rsidR="00A520BA">
          <w:rPr>
            <w:noProof/>
            <w:webHidden/>
          </w:rPr>
          <w:instrText xml:space="preserve"> PAGEREF _Toc510518629 \h </w:instrText>
        </w:r>
        <w:r w:rsidR="00A520BA">
          <w:rPr>
            <w:noProof/>
            <w:webHidden/>
          </w:rPr>
        </w:r>
        <w:r w:rsidR="00A520BA">
          <w:rPr>
            <w:noProof/>
            <w:webHidden/>
          </w:rPr>
          <w:fldChar w:fldCharType="separate"/>
        </w:r>
        <w:r w:rsidR="00A520BA">
          <w:rPr>
            <w:noProof/>
            <w:webHidden/>
          </w:rPr>
          <w:t>8</w:t>
        </w:r>
        <w:r w:rsidR="00A520BA">
          <w:rPr>
            <w:noProof/>
            <w:webHidden/>
          </w:rPr>
          <w:fldChar w:fldCharType="end"/>
        </w:r>
      </w:hyperlink>
    </w:p>
    <w:p w14:paraId="73FCF0D0" w14:textId="77777777" w:rsidR="00A520BA" w:rsidRDefault="00506FC0">
      <w:pPr>
        <w:pStyle w:val="Verzeichnis2"/>
        <w:rPr>
          <w:rFonts w:asciiTheme="minorHAnsi" w:eastAsiaTheme="minorEastAsia" w:hAnsiTheme="minorHAnsi" w:cstheme="minorBidi"/>
          <w:noProof/>
          <w:sz w:val="22"/>
          <w:szCs w:val="22"/>
        </w:rPr>
      </w:pPr>
      <w:hyperlink w:anchor="_Toc510518630" w:history="1">
        <w:r w:rsidR="00A520BA" w:rsidRPr="00381AC2">
          <w:rPr>
            <w:rStyle w:val="Hyperlink"/>
            <w:noProof/>
          </w:rPr>
          <w:t>5.1</w:t>
        </w:r>
        <w:r w:rsidR="00A520BA">
          <w:rPr>
            <w:rFonts w:asciiTheme="minorHAnsi" w:eastAsiaTheme="minorEastAsia" w:hAnsiTheme="minorHAnsi" w:cstheme="minorBidi"/>
            <w:noProof/>
            <w:sz w:val="22"/>
            <w:szCs w:val="22"/>
          </w:rPr>
          <w:tab/>
        </w:r>
        <w:r w:rsidR="00A520BA" w:rsidRPr="00381AC2">
          <w:rPr>
            <w:rStyle w:val="Hyperlink"/>
            <w:noProof/>
          </w:rPr>
          <w:t>Mein Konto</w:t>
        </w:r>
        <w:r w:rsidR="00A520BA">
          <w:rPr>
            <w:noProof/>
            <w:webHidden/>
          </w:rPr>
          <w:tab/>
        </w:r>
        <w:r w:rsidR="00A520BA">
          <w:rPr>
            <w:noProof/>
            <w:webHidden/>
          </w:rPr>
          <w:fldChar w:fldCharType="begin"/>
        </w:r>
        <w:r w:rsidR="00A520BA">
          <w:rPr>
            <w:noProof/>
            <w:webHidden/>
          </w:rPr>
          <w:instrText xml:space="preserve"> PAGEREF _Toc510518630 \h </w:instrText>
        </w:r>
        <w:r w:rsidR="00A520BA">
          <w:rPr>
            <w:noProof/>
            <w:webHidden/>
          </w:rPr>
        </w:r>
        <w:r w:rsidR="00A520BA">
          <w:rPr>
            <w:noProof/>
            <w:webHidden/>
          </w:rPr>
          <w:fldChar w:fldCharType="separate"/>
        </w:r>
        <w:r w:rsidR="00A520BA">
          <w:rPr>
            <w:noProof/>
            <w:webHidden/>
          </w:rPr>
          <w:t>8</w:t>
        </w:r>
        <w:r w:rsidR="00A520BA">
          <w:rPr>
            <w:noProof/>
            <w:webHidden/>
          </w:rPr>
          <w:fldChar w:fldCharType="end"/>
        </w:r>
      </w:hyperlink>
    </w:p>
    <w:p w14:paraId="49AF4E6D" w14:textId="77777777" w:rsidR="00A520BA" w:rsidRDefault="00506FC0">
      <w:pPr>
        <w:pStyle w:val="Verzeichnis2"/>
        <w:rPr>
          <w:rFonts w:asciiTheme="minorHAnsi" w:eastAsiaTheme="minorEastAsia" w:hAnsiTheme="minorHAnsi" w:cstheme="minorBidi"/>
          <w:noProof/>
          <w:sz w:val="22"/>
          <w:szCs w:val="22"/>
        </w:rPr>
      </w:pPr>
      <w:hyperlink w:anchor="_Toc510518631" w:history="1">
        <w:r w:rsidR="00A520BA" w:rsidRPr="00381AC2">
          <w:rPr>
            <w:rStyle w:val="Hyperlink"/>
            <w:noProof/>
          </w:rPr>
          <w:t>5.2</w:t>
        </w:r>
        <w:r w:rsidR="00A520BA">
          <w:rPr>
            <w:rFonts w:asciiTheme="minorHAnsi" w:eastAsiaTheme="minorEastAsia" w:hAnsiTheme="minorHAnsi" w:cstheme="minorBidi"/>
            <w:noProof/>
            <w:sz w:val="22"/>
            <w:szCs w:val="22"/>
          </w:rPr>
          <w:tab/>
        </w:r>
        <w:r w:rsidR="00A520BA" w:rsidRPr="00381AC2">
          <w:rPr>
            <w:rStyle w:val="Hyperlink"/>
            <w:noProof/>
          </w:rPr>
          <w:t>Detailseite des Artikels</w:t>
        </w:r>
        <w:r w:rsidR="00A520BA">
          <w:rPr>
            <w:noProof/>
            <w:webHidden/>
          </w:rPr>
          <w:tab/>
        </w:r>
        <w:r w:rsidR="00A520BA">
          <w:rPr>
            <w:noProof/>
            <w:webHidden/>
          </w:rPr>
          <w:fldChar w:fldCharType="begin"/>
        </w:r>
        <w:r w:rsidR="00A520BA">
          <w:rPr>
            <w:noProof/>
            <w:webHidden/>
          </w:rPr>
          <w:instrText xml:space="preserve"> PAGEREF _Toc510518631 \h </w:instrText>
        </w:r>
        <w:r w:rsidR="00A520BA">
          <w:rPr>
            <w:noProof/>
            <w:webHidden/>
          </w:rPr>
        </w:r>
        <w:r w:rsidR="00A520BA">
          <w:rPr>
            <w:noProof/>
            <w:webHidden/>
          </w:rPr>
          <w:fldChar w:fldCharType="separate"/>
        </w:r>
        <w:r w:rsidR="00A520BA">
          <w:rPr>
            <w:noProof/>
            <w:webHidden/>
          </w:rPr>
          <w:t>11</w:t>
        </w:r>
        <w:r w:rsidR="00A520BA">
          <w:rPr>
            <w:noProof/>
            <w:webHidden/>
          </w:rPr>
          <w:fldChar w:fldCharType="end"/>
        </w:r>
      </w:hyperlink>
    </w:p>
    <w:p w14:paraId="656096F8" w14:textId="77777777" w:rsidR="00A520BA" w:rsidRDefault="00506FC0">
      <w:pPr>
        <w:pStyle w:val="Verzeichnis2"/>
        <w:rPr>
          <w:rFonts w:asciiTheme="minorHAnsi" w:eastAsiaTheme="minorEastAsia" w:hAnsiTheme="minorHAnsi" w:cstheme="minorBidi"/>
          <w:noProof/>
          <w:sz w:val="22"/>
          <w:szCs w:val="22"/>
        </w:rPr>
      </w:pPr>
      <w:hyperlink w:anchor="_Toc510518632" w:history="1">
        <w:r w:rsidR="00A520BA" w:rsidRPr="00381AC2">
          <w:rPr>
            <w:rStyle w:val="Hyperlink"/>
            <w:noProof/>
          </w:rPr>
          <w:t>5.3</w:t>
        </w:r>
        <w:r w:rsidR="00A520BA">
          <w:rPr>
            <w:rFonts w:asciiTheme="minorHAnsi" w:eastAsiaTheme="minorEastAsia" w:hAnsiTheme="minorHAnsi" w:cstheme="minorBidi"/>
            <w:noProof/>
            <w:sz w:val="22"/>
            <w:szCs w:val="22"/>
          </w:rPr>
          <w:tab/>
        </w:r>
        <w:r w:rsidR="00A520BA" w:rsidRPr="00381AC2">
          <w:rPr>
            <w:rStyle w:val="Hyperlink"/>
            <w:noProof/>
          </w:rPr>
          <w:t>Bestellung, Schritt 2</w:t>
        </w:r>
        <w:r w:rsidR="00A520BA">
          <w:rPr>
            <w:noProof/>
            <w:webHidden/>
          </w:rPr>
          <w:tab/>
        </w:r>
        <w:r w:rsidR="00A520BA">
          <w:rPr>
            <w:noProof/>
            <w:webHidden/>
          </w:rPr>
          <w:fldChar w:fldCharType="begin"/>
        </w:r>
        <w:r w:rsidR="00A520BA">
          <w:rPr>
            <w:noProof/>
            <w:webHidden/>
          </w:rPr>
          <w:instrText xml:space="preserve"> PAGEREF _Toc510518632 \h </w:instrText>
        </w:r>
        <w:r w:rsidR="00A520BA">
          <w:rPr>
            <w:noProof/>
            <w:webHidden/>
          </w:rPr>
        </w:r>
        <w:r w:rsidR="00A520BA">
          <w:rPr>
            <w:noProof/>
            <w:webHidden/>
          </w:rPr>
          <w:fldChar w:fldCharType="separate"/>
        </w:r>
        <w:r w:rsidR="00A520BA">
          <w:rPr>
            <w:noProof/>
            <w:webHidden/>
          </w:rPr>
          <w:t>12</w:t>
        </w:r>
        <w:r w:rsidR="00A520BA">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510518622"/>
      <w:r w:rsidRPr="00D1566F">
        <w:rPr>
          <w:lang w:val="de-DE"/>
        </w:rPr>
        <w:lastRenderedPageBreak/>
        <w:t>Einführung</w:t>
      </w:r>
      <w:bookmarkEnd w:id="22"/>
    </w:p>
    <w:p w14:paraId="41444DB1" w14:textId="7C45461F" w:rsidR="00A1630A" w:rsidRDefault="002E607E" w:rsidP="00247BE8">
      <w:r w:rsidRPr="002E607E">
        <w:t>Das Modul GDPR Base stellt grundsätzliche Funktionen bereit, welche der OXID eShop für die Umsetzung der Datenschutz-Grundverordnung (DSGVO) benötigt. Dazu gehört die Möglichkeit, gespeicherte Lieferadressen sowie einmal vorgenommene Artikelbewertungen und Sterne-Ratings zu löschen. Der Kunde kann auch sein gesamtes Konto im Shop löschen. Damit wird das sogenannte Recht auf Vergessenwerden umgesetzt. Das bedeutet den Anspruch des Kunden darauf, dass personenbezogene Daten gelöscht werden müssen, wenn für deren Verwendung keine Berechtigung mehr vorliegt. Eine weitere Funktion erlaubt das Empfehlen von Artikeln. Dabei werden Empfehlungen in einem Formular erfasst und per E-Mail an Interessenten verschickt. Diese Funktion muss vom Shopbetreiber explizit zugelassen werden.</w:t>
      </w:r>
    </w:p>
    <w:p w14:paraId="3E071BCC" w14:textId="77777777" w:rsidR="00A1630A" w:rsidRDefault="00A1630A" w:rsidP="00247BE8"/>
    <w:p w14:paraId="089FFC51" w14:textId="601B1E9A" w:rsidR="002E607E" w:rsidRDefault="002E607E" w:rsidP="00247BE8">
      <w:r w:rsidRPr="002E607E">
        <w:t>Die Funktionen des Moduls sind die Basis dafür, Anforderungen der Datenschutz-Grundverordnung im OXID eShop umzusetzen. Sie sind nach gründlicher Rechtsberatung und abhängig vom jeweiligen Geschäftsmodell im Shop einzusetzen. Sie resultieren aus der EU-Verordnung Nr. 2016/679, der General Data Protection Regulation (GDPR) und ihrer deutschen Umsetzung, der Datenschutz-Grundverordnung (DSGVO). Die Verordnung regelt die Verarbeitung personenbezogener Daten durch Unternehmen und öffentliche Stellen und gilt europaweit ab dem 25. Mai 2018.</w:t>
      </w:r>
    </w:p>
    <w:p w14:paraId="0B71D570" w14:textId="77777777" w:rsidR="002E607E" w:rsidRDefault="002E607E" w:rsidP="00247BE8"/>
    <w:p w14:paraId="2915D4D9" w14:textId="18962BC0" w:rsidR="002E607E" w:rsidRDefault="002E607E" w:rsidP="00247BE8">
      <w:r w:rsidRPr="002E607E">
        <w:t xml:space="preserve">Detaillierte Informationen zum Thema finden Sie beispielsweise auf einer Seite der freien Enzyklopädie Wikipedia: </w:t>
      </w:r>
      <w:hyperlink r:id="rId13" w:history="1">
        <w:r w:rsidRPr="00E74DD0">
          <w:rPr>
            <w:rStyle w:val="BenutzereingabenundCodeZchn"/>
          </w:rPr>
          <w:t>https://de.wikipedia.org/wiki/Datenschutz-Grundverordnung</w:t>
        </w:r>
      </w:hyperlink>
      <w:r w:rsidRPr="002E607E">
        <w:t xml:space="preserve">. Auch die Webseiten von Trusted Shop und dem Händlerbund informieren speziell Shopbetreiber ausführlich über die Datenschutz-Grundverordnung: </w:t>
      </w:r>
      <w:hyperlink r:id="rId14" w:history="1">
        <w:r w:rsidRPr="00E74DD0">
          <w:rPr>
            <w:rStyle w:val="BenutzereingabenundCodeZchn"/>
          </w:rPr>
          <w:t>https://shop.trustedshops.com/de/dsgvo</w:t>
        </w:r>
      </w:hyperlink>
      <w:r w:rsidRPr="002E607E">
        <w:t xml:space="preserve"> und </w:t>
      </w:r>
      <w:hyperlink r:id="rId15" w:history="1">
        <w:r w:rsidRPr="00E74DD0">
          <w:rPr>
            <w:rStyle w:val="BenutzereingabenundCodeZchn"/>
          </w:rPr>
          <w:t>https://www.haendlerbund.de</w:t>
        </w:r>
      </w:hyperlink>
      <w:r w:rsidRPr="002E607E">
        <w:t>.</w:t>
      </w:r>
    </w:p>
    <w:p w14:paraId="31C24524" w14:textId="77777777" w:rsidR="00A1630A" w:rsidRPr="00D1566F" w:rsidRDefault="00A1630A" w:rsidP="00247BE8"/>
    <w:p w14:paraId="47119EDD" w14:textId="17A98397" w:rsidR="008F6728" w:rsidRPr="00D1566F" w:rsidRDefault="00B50F3E" w:rsidP="008F6728">
      <w:r w:rsidRPr="00D1566F">
        <w:t>Titel</w:t>
      </w:r>
      <w:r w:rsidR="007C4DE3" w:rsidRPr="00D1566F">
        <w:t xml:space="preserve"> des Moduls</w:t>
      </w:r>
      <w:r w:rsidRPr="00D1566F">
        <w:t xml:space="preserve">: </w:t>
      </w:r>
      <w:r w:rsidR="009651B6">
        <w:t>GDPR Base</w:t>
      </w:r>
    </w:p>
    <w:p w14:paraId="6BC45356" w14:textId="082FEDE5" w:rsidR="00F8231B" w:rsidRPr="00D1566F" w:rsidRDefault="00F8231B" w:rsidP="00F45EB9">
      <w:pPr>
        <w:tabs>
          <w:tab w:val="left" w:pos="1134"/>
        </w:tabs>
      </w:pPr>
      <w:r w:rsidRPr="00D1566F">
        <w:t xml:space="preserve">Version: </w:t>
      </w:r>
      <w:r w:rsidR="00F45EB9" w:rsidRPr="00D1566F">
        <w:tab/>
      </w:r>
      <w:r w:rsidR="009651B6">
        <w:t>1</w:t>
      </w:r>
      <w:r w:rsidRPr="00D1566F">
        <w:t>.</w:t>
      </w:r>
      <w:r w:rsidR="002E1BF6"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6"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7" w:history="1">
        <w:r w:rsidR="00B50F3E" w:rsidRPr="00D1566F">
          <w:rPr>
            <w:rStyle w:val="Hyperlink"/>
          </w:rPr>
          <w:t>info@oxid-esales.com</w:t>
        </w:r>
      </w:hyperlink>
    </w:p>
    <w:p w14:paraId="2DDC1F56" w14:textId="77777777" w:rsidR="00243A34" w:rsidRPr="00D1566F" w:rsidRDefault="00243A34" w:rsidP="008F6728"/>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F3934A4" w14:textId="79128093" w:rsidR="00AB0712" w:rsidRDefault="00AB0712" w:rsidP="00AB0712">
      <w:pPr>
        <w:pStyle w:val="Listenabsatz"/>
        <w:numPr>
          <w:ilvl w:val="0"/>
          <w:numId w:val="6"/>
        </w:numPr>
      </w:pPr>
      <w:r>
        <w:t>Umsetzung der Datenschutz-Grundverordnung (DSGVO) zur Verarbeitung personenbezogener Daten</w:t>
      </w:r>
      <w:r w:rsidR="00CF7DC6">
        <w:t xml:space="preserve"> </w:t>
      </w:r>
      <w:r w:rsidR="00CF7DC6" w:rsidRPr="002E607E">
        <w:t>durch Unternehmen und öffentliche Stellen</w:t>
      </w:r>
    </w:p>
    <w:p w14:paraId="30A557B6" w14:textId="55DB7060" w:rsidR="00AB0712" w:rsidRDefault="00AB0712" w:rsidP="00AB0712">
      <w:pPr>
        <w:pStyle w:val="Listenabsatz"/>
        <w:numPr>
          <w:ilvl w:val="0"/>
          <w:numId w:val="6"/>
        </w:numPr>
      </w:pPr>
      <w:r>
        <w:t>Modul unterstützt die Themes "Azure" und "Flow"</w:t>
      </w:r>
    </w:p>
    <w:p w14:paraId="5222BCAE" w14:textId="5E72FF25" w:rsidR="00AB0712" w:rsidRDefault="00AB0712" w:rsidP="00AB0712">
      <w:pPr>
        <w:pStyle w:val="Listenabsatz"/>
        <w:numPr>
          <w:ilvl w:val="0"/>
          <w:numId w:val="6"/>
        </w:numPr>
      </w:pPr>
      <w:r>
        <w:t>Kunde erhält die Möglichkeit, sein eigenes Konto im Shop zu löschen</w:t>
      </w:r>
    </w:p>
    <w:p w14:paraId="19AD37B4" w14:textId="7CB31A56" w:rsidR="00AB0712" w:rsidRDefault="00AB0712" w:rsidP="00AB0712">
      <w:pPr>
        <w:pStyle w:val="Listenabsatz"/>
        <w:numPr>
          <w:ilvl w:val="0"/>
          <w:numId w:val="6"/>
        </w:numPr>
      </w:pPr>
      <w:r>
        <w:t>Kunde kann gespeicherte Lieferadressen löschen</w:t>
      </w:r>
    </w:p>
    <w:p w14:paraId="253EBBB9" w14:textId="7E0644A8" w:rsidR="00AB0712" w:rsidRDefault="00AB0712" w:rsidP="00AB0712">
      <w:pPr>
        <w:pStyle w:val="Listenabsatz"/>
        <w:numPr>
          <w:ilvl w:val="0"/>
          <w:numId w:val="6"/>
        </w:numPr>
      </w:pPr>
      <w:r>
        <w:t>Kunde kann einzelne Artikelbewertungen und Sterne-Ratings löschen</w:t>
      </w:r>
    </w:p>
    <w:p w14:paraId="72B47F0C" w14:textId="5184E521" w:rsidR="00AB0712" w:rsidRDefault="00AB0712" w:rsidP="00AB0712">
      <w:pPr>
        <w:pStyle w:val="Listenabsatz"/>
        <w:numPr>
          <w:ilvl w:val="0"/>
          <w:numId w:val="6"/>
        </w:numPr>
      </w:pPr>
      <w:r>
        <w:t>Kunde kann Artikelempfehlungen per Formular/E-Mail an Interessenten verschicken</w:t>
      </w:r>
    </w:p>
    <w:p w14:paraId="44624ADA" w14:textId="0F87132C" w:rsidR="004A2938" w:rsidRPr="00D1566F" w:rsidRDefault="00AB0712" w:rsidP="00AB0712">
      <w:pPr>
        <w:pStyle w:val="Listenabsatz"/>
        <w:numPr>
          <w:ilvl w:val="0"/>
          <w:numId w:val="6"/>
        </w:numPr>
      </w:pPr>
      <w:r>
        <w:t>Einige Funktionen können in den Einstellungen des Moduls aktiviert oder abgeschaltet werden</w:t>
      </w:r>
    </w:p>
    <w:p w14:paraId="4A77271A" w14:textId="77777777" w:rsidR="003D1824" w:rsidRPr="00D1566F" w:rsidRDefault="003D1824">
      <w:pPr>
        <w:spacing w:line="240" w:lineRule="auto"/>
      </w:pPr>
      <w:r w:rsidRPr="00D1566F">
        <w:br w:type="page"/>
      </w:r>
    </w:p>
    <w:p w14:paraId="0625B40A" w14:textId="0469060D" w:rsidR="00B50F3E" w:rsidRDefault="00A6479B" w:rsidP="00A6479B">
      <w:pPr>
        <w:pStyle w:val="berschrift1"/>
        <w:rPr>
          <w:lang w:val="de-DE"/>
        </w:rPr>
      </w:pPr>
      <w:bookmarkStart w:id="23" w:name="_Toc510518623"/>
      <w:r w:rsidRPr="00D1566F">
        <w:rPr>
          <w:lang w:val="de-DE"/>
        </w:rPr>
        <w:lastRenderedPageBreak/>
        <w:t>Systemvoraussetzung</w:t>
      </w:r>
      <w:r w:rsidR="002E743F" w:rsidRPr="00D1566F">
        <w:rPr>
          <w:lang w:val="de-DE"/>
        </w:rPr>
        <w:t>en</w:t>
      </w:r>
      <w:bookmarkEnd w:id="23"/>
    </w:p>
    <w:p w14:paraId="23240DEB" w14:textId="2790E9F7" w:rsidR="0000637C" w:rsidRPr="0000637C" w:rsidRDefault="00B471C7" w:rsidP="0000637C">
      <w:r w:rsidRPr="00B471C7">
        <w:t xml:space="preserve">Für das Modul GDPR Base sind keine speziellen Systemvoraussetzungen notwendig. Es gelten die des OXID eShop: </w:t>
      </w:r>
      <w:hyperlink r:id="rId18" w:history="1">
        <w:r w:rsidRPr="00E74DD0">
          <w:rPr>
            <w:rStyle w:val="BenutzereingabenundCodeZchn"/>
          </w:rPr>
          <w:t>https://docs.oxid-esales.com/eshop/de/5.3/installation/neu-installation/server-und-systemvoraussetzungen.html</w:t>
        </w:r>
      </w:hyperlink>
      <w:r w:rsidRPr="00B471C7">
        <w:t>.</w:t>
      </w:r>
    </w:p>
    <w:p w14:paraId="517D476A" w14:textId="29CCF7EC" w:rsidR="00A6479B" w:rsidRDefault="00A6479B" w:rsidP="00A6479B">
      <w:pPr>
        <w:pStyle w:val="berschrift1"/>
        <w:rPr>
          <w:lang w:val="de-DE"/>
        </w:rPr>
      </w:pPr>
      <w:bookmarkStart w:id="24" w:name="_Toc510518624"/>
      <w:r w:rsidRPr="00D1566F">
        <w:rPr>
          <w:lang w:val="de-DE"/>
        </w:rPr>
        <w:t>Installation</w:t>
      </w:r>
      <w:bookmarkEnd w:id="24"/>
    </w:p>
    <w:p w14:paraId="06CEB1B0" w14:textId="530640D8" w:rsidR="0000637C" w:rsidRPr="0000637C" w:rsidRDefault="00B471C7" w:rsidP="0000637C">
      <w:r w:rsidRPr="00B471C7">
        <w:t>Dieser Abschnitt beschreibt die Installation des Moduls GDPR Base für den OXID eShop Version 4.10.*/5.3.*. Befolgen Sie die Anleitung Schritt für Schritt.</w:t>
      </w:r>
    </w:p>
    <w:p w14:paraId="02533705" w14:textId="48044EA2" w:rsidR="0000637C" w:rsidRDefault="0000637C" w:rsidP="0000637C">
      <w:pPr>
        <w:pStyle w:val="berschrift2"/>
        <w:ind w:hanging="1997"/>
        <w:rPr>
          <w:lang w:val="de-DE"/>
        </w:rPr>
      </w:pPr>
      <w:bookmarkStart w:id="25" w:name="_Toc510518625"/>
      <w:r>
        <w:rPr>
          <w:lang w:val="de-DE"/>
        </w:rPr>
        <w:t xml:space="preserve">Modul </w:t>
      </w:r>
      <w:r w:rsidR="006F601A">
        <w:rPr>
          <w:lang w:val="de-DE"/>
        </w:rPr>
        <w:t>herunterladen</w:t>
      </w:r>
      <w:bookmarkEnd w:id="25"/>
    </w:p>
    <w:p w14:paraId="42C7FA60" w14:textId="1468D53C" w:rsidR="00D62DEF" w:rsidRDefault="00E74DD0" w:rsidP="00AE6B28">
      <w:r>
        <w:t xml:space="preserve">Laden Sie sich das Modul aus dem GitHub-Repository </w:t>
      </w:r>
      <w:r w:rsidR="00E07B2F" w:rsidRPr="00E07B2F">
        <w:rPr>
          <w:rStyle w:val="BenutzereingabenundCodeZchn"/>
        </w:rPr>
        <w:t>https://github.com/OXID-eSales/gdpr-base-module/tree/v1.0.0</w:t>
      </w:r>
      <w:r w:rsidR="00970226" w:rsidRPr="00970226">
        <w:t xml:space="preserve"> </w:t>
      </w:r>
      <w:r w:rsidR="00970226">
        <w:t>herunter</w:t>
      </w:r>
      <w:r>
        <w:t xml:space="preserve">. </w:t>
      </w:r>
      <w:r w:rsidR="001D298B" w:rsidRPr="001D298B">
        <w:t xml:space="preserve">Kopieren </w:t>
      </w:r>
      <w:r w:rsidR="0047010D">
        <w:t xml:space="preserve">Sie </w:t>
      </w:r>
      <w:r w:rsidR="001D298B" w:rsidRPr="001D298B">
        <w:t xml:space="preserve">den Inhalt des Ordners </w:t>
      </w:r>
      <w:r w:rsidR="001D298B" w:rsidRPr="001D298B">
        <w:rPr>
          <w:rStyle w:val="DateinamenundPfadeZchn"/>
        </w:rPr>
        <w:t>/</w:t>
      </w:r>
      <w:r>
        <w:rPr>
          <w:rStyle w:val="DateinamenundPfadeZchn"/>
        </w:rPr>
        <w:t>source/modules/oe/</w:t>
      </w:r>
      <w:r w:rsidR="001D298B" w:rsidRPr="001D298B">
        <w:t xml:space="preserve"> </w:t>
      </w:r>
      <w:r w:rsidR="0001042F">
        <w:t xml:space="preserve">aus der gepackten .zip-Datei </w:t>
      </w:r>
      <w:r w:rsidR="001D298B" w:rsidRPr="001D298B">
        <w:t>in das Hauptverzeichnis Ihres Shops.</w:t>
      </w:r>
      <w:bookmarkStart w:id="26" w:name="_GoBack"/>
      <w:bookmarkEnd w:id="26"/>
    </w:p>
    <w:p w14:paraId="74B6A91B" w14:textId="32EECBEA" w:rsidR="009167F2" w:rsidRPr="001E3F03" w:rsidRDefault="001E3F03" w:rsidP="001E3F03">
      <w:pPr>
        <w:pStyle w:val="berschrift2"/>
        <w:ind w:hanging="1997"/>
        <w:rPr>
          <w:lang w:val="de-DE"/>
        </w:rPr>
      </w:pPr>
      <w:bookmarkStart w:id="27" w:name="_Toc337651802"/>
      <w:bookmarkStart w:id="28" w:name="_Toc349642080"/>
      <w:bookmarkStart w:id="29" w:name="_Toc349643159"/>
      <w:bookmarkStart w:id="30" w:name="_Toc354657457"/>
      <w:bookmarkStart w:id="31" w:name="_Toc355611719"/>
      <w:bookmarkStart w:id="32" w:name="_Toc363138684"/>
      <w:bookmarkStart w:id="33" w:name="_Toc363138704"/>
      <w:bookmarkStart w:id="34" w:name="_Toc367197250"/>
      <w:bookmarkStart w:id="35" w:name="_Toc367275686"/>
      <w:bookmarkStart w:id="36" w:name="_Toc368046718"/>
      <w:bookmarkStart w:id="37" w:name="_Toc368047572"/>
      <w:bookmarkStart w:id="38" w:name="_Toc368048483"/>
      <w:bookmarkStart w:id="39" w:name="_Toc368386939"/>
      <w:bookmarkStart w:id="40" w:name="_Toc510518626"/>
      <w:bookmarkStart w:id="41" w:name="_Ref196626940"/>
      <w:bookmarkEnd w:id="27"/>
      <w:bookmarkEnd w:id="28"/>
      <w:bookmarkEnd w:id="29"/>
      <w:bookmarkEnd w:id="30"/>
      <w:bookmarkEnd w:id="31"/>
      <w:bookmarkEnd w:id="32"/>
      <w:bookmarkEnd w:id="33"/>
      <w:bookmarkEnd w:id="34"/>
      <w:bookmarkEnd w:id="35"/>
      <w:bookmarkEnd w:id="36"/>
      <w:bookmarkEnd w:id="37"/>
      <w:bookmarkEnd w:id="38"/>
      <w:bookmarkEnd w:id="39"/>
      <w:r>
        <w:rPr>
          <w:lang w:val="de-DE"/>
        </w:rPr>
        <w:t>Modul a</w:t>
      </w:r>
      <w:r w:rsidR="00992BB6" w:rsidRPr="001E3F03">
        <w:rPr>
          <w:lang w:val="de-DE"/>
        </w:rPr>
        <w:t>ktivier</w:t>
      </w:r>
      <w:r>
        <w:rPr>
          <w:lang w:val="de-DE"/>
        </w:rPr>
        <w:t>en</w:t>
      </w:r>
      <w:bookmarkEnd w:id="40"/>
    </w:p>
    <w:p w14:paraId="73FC3EF8" w14:textId="215F8061" w:rsidR="004A6B6A" w:rsidRDefault="00992BB6" w:rsidP="004A6B6A">
      <w:r w:rsidRPr="008B59E6">
        <w:t xml:space="preserve">Das Modul </w:t>
      </w:r>
      <w:r w:rsidR="008B59E6" w:rsidRPr="00B471C7">
        <w:t>GDPR Base</w:t>
      </w:r>
      <w:r w:rsidR="004A6B6A" w:rsidRPr="008B59E6">
        <w:t xml:space="preserve"> muss im Shop aktiviert werden. </w:t>
      </w:r>
      <w:r w:rsidR="004A6B6A" w:rsidRPr="00D1566F">
        <w:t xml:space="preserve">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CBC5B06" w14:textId="77777777" w:rsidR="001E3F03" w:rsidRPr="00D1566F" w:rsidRDefault="001E3F03" w:rsidP="001E3F03">
      <w:pPr>
        <w:pStyle w:val="berschrift2"/>
        <w:ind w:hanging="1997"/>
        <w:rPr>
          <w:lang w:val="de-DE"/>
        </w:rPr>
      </w:pPr>
      <w:bookmarkStart w:id="42" w:name="_Toc510518627"/>
      <w:r w:rsidRPr="00D1566F">
        <w:rPr>
          <w:lang w:val="de-DE"/>
        </w:rPr>
        <w:t>Temporäre Dateien löschen</w:t>
      </w:r>
      <w:bookmarkEnd w:id="42"/>
    </w:p>
    <w:p w14:paraId="3266C4AA" w14:textId="731D67F5" w:rsidR="001E3F03" w:rsidRPr="00D1566F" w:rsidRDefault="001E3F03" w:rsidP="004A6B6A">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t>des Shops.</w:t>
      </w:r>
    </w:p>
    <w:p w14:paraId="7353192D" w14:textId="20922C5C" w:rsidR="00D90423" w:rsidRPr="00D1566F" w:rsidRDefault="00D90423" w:rsidP="00D90423">
      <w:pPr>
        <w:pStyle w:val="berschrift1"/>
        <w:rPr>
          <w:lang w:val="de-DE"/>
        </w:rPr>
      </w:pPr>
      <w:bookmarkStart w:id="43" w:name="_Toc510518628"/>
      <w:bookmarkEnd w:id="41"/>
      <w:r w:rsidRPr="00D1566F">
        <w:rPr>
          <w:lang w:val="de-DE"/>
        </w:rPr>
        <w:t>Konfiguration</w:t>
      </w:r>
      <w:bookmarkEnd w:id="43"/>
    </w:p>
    <w:p w14:paraId="5106B130" w14:textId="3D012994" w:rsidR="007E5A50" w:rsidRDefault="00870E17" w:rsidP="007E5A50">
      <w:pPr>
        <w:rPr>
          <w:b/>
        </w:rPr>
      </w:pPr>
      <w:bookmarkStart w:id="44" w:name="_Ref231203733"/>
      <w:r w:rsidRPr="00870E17">
        <w:t xml:space="preserve">Einige Funktionen des Moduls lassen sich in dessen Einstellungen aktivieren bzw. deaktivieren. Gehen Sie dafür im Administrationsbereich zu </w:t>
      </w:r>
      <w:r w:rsidRPr="00870E17">
        <w:rPr>
          <w:b/>
        </w:rPr>
        <w:t>Erweiterungen</w:t>
      </w:r>
      <w:r w:rsidRPr="00870E17">
        <w:t xml:space="preserve"> -&gt; </w:t>
      </w:r>
      <w:r w:rsidRPr="00870E17">
        <w:rPr>
          <w:b/>
        </w:rPr>
        <w:t>Module</w:t>
      </w:r>
      <w:r w:rsidRPr="00870E17">
        <w:t xml:space="preserve"> und wählen Sie das Modul GDPR Base aus der Liste der Module. Sie finden die Einstellungen auf der Registerkarte </w:t>
      </w:r>
      <w:r w:rsidRPr="00870E17">
        <w:rPr>
          <w:b/>
        </w:rPr>
        <w:t>Einstell.</w:t>
      </w:r>
    </w:p>
    <w:p w14:paraId="70A4DDD7" w14:textId="77777777" w:rsidR="00870E17" w:rsidRDefault="00870E17" w:rsidP="007E5A50">
      <w:pPr>
        <w:rPr>
          <w:b/>
        </w:rPr>
      </w:pPr>
    </w:p>
    <w:p w14:paraId="102AD506" w14:textId="392D8002" w:rsidR="00870E17" w:rsidRDefault="00870E17" w:rsidP="007E5A50">
      <w:pPr>
        <w:rPr>
          <w:b/>
        </w:rPr>
      </w:pPr>
      <w:r>
        <w:rPr>
          <w:noProof/>
        </w:rPr>
        <w:lastRenderedPageBreak/>
        <w:drawing>
          <wp:anchor distT="0" distB="0" distL="114300" distR="114300" simplePos="0" relativeHeight="251679744" behindDoc="0" locked="0" layoutInCell="1" allowOverlap="1" wp14:anchorId="54AADC17" wp14:editId="0DEC032F">
            <wp:simplePos x="0" y="0"/>
            <wp:positionH relativeFrom="margin">
              <wp:align>left</wp:align>
            </wp:positionH>
            <wp:positionV relativeFrom="paragraph">
              <wp:posOffset>180975</wp:posOffset>
            </wp:positionV>
            <wp:extent cx="3650615" cy="3507740"/>
            <wp:effectExtent l="0" t="0" r="6985" b="0"/>
            <wp:wrapTopAndBottom/>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50615" cy="3507740"/>
                    </a:xfrm>
                    <a:prstGeom prst="rect">
                      <a:avLst/>
                    </a:prstGeom>
                  </pic:spPr>
                </pic:pic>
              </a:graphicData>
            </a:graphic>
          </wp:anchor>
        </w:drawing>
      </w:r>
    </w:p>
    <w:p w14:paraId="7FDF8174" w14:textId="3F7B6027" w:rsidR="00870E17" w:rsidRDefault="00870E17" w:rsidP="007E5A50">
      <w:r w:rsidRPr="00870E17">
        <w:t xml:space="preserve"> </w:t>
      </w:r>
    </w:p>
    <w:p w14:paraId="2B081207" w14:textId="34612CF9" w:rsidR="00870E17" w:rsidRDefault="00870E17" w:rsidP="007E5A50">
      <w:r>
        <w:rPr>
          <w:noProof/>
        </w:rPr>
        <mc:AlternateContent>
          <mc:Choice Requires="wps">
            <w:drawing>
              <wp:anchor distT="0" distB="0" distL="114300" distR="114300" simplePos="0" relativeHeight="251677696" behindDoc="0" locked="0" layoutInCell="1" allowOverlap="1" wp14:anchorId="1133B458" wp14:editId="06049F25">
                <wp:simplePos x="0" y="0"/>
                <wp:positionH relativeFrom="margin">
                  <wp:align>left</wp:align>
                </wp:positionH>
                <wp:positionV relativeFrom="paragraph">
                  <wp:posOffset>133985</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10.55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" stroked="f">
                <v:textbox inset="0,0,0,0">
                  <w:txbxContent>
                    <w:p w14:paraId="7E68D641" w14:textId="21F4B1A9" w:rsidR="0020116C" w:rsidRPr="00401DE4" w:rsidRDefault="0020116C"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sidR="00F52432">
                        <w:rPr>
                          <w:noProof/>
                          <w:color w:val="auto"/>
                          <w:sz w:val="16"/>
                          <w:szCs w:val="16"/>
                        </w:rPr>
                        <w:t>1</w:t>
                      </w:r>
                      <w:r w:rsidRPr="00401DE4">
                        <w:rPr>
                          <w:color w:val="auto"/>
                          <w:sz w:val="16"/>
                          <w:szCs w:val="16"/>
                        </w:rPr>
                        <w:fldChar w:fldCharType="end"/>
                      </w:r>
                      <w:r w:rsidRPr="00401DE4">
                        <w:rPr>
                          <w:color w:val="auto"/>
                          <w:sz w:val="16"/>
                          <w:szCs w:val="16"/>
                        </w:rPr>
                        <w:t xml:space="preserve">: </w:t>
                      </w:r>
                      <w:r w:rsidR="00870E17" w:rsidRPr="006B69BC">
                        <w:rPr>
                          <w:color w:val="auto"/>
                          <w:sz w:val="16"/>
                          <w:szCs w:val="16"/>
                        </w:rPr>
                        <w:t>Einstellungen des Moduls</w:t>
                      </w:r>
                    </w:p>
                  </w:txbxContent>
                </v:textbox>
                <w10:wrap type="square" anchorx="margin"/>
              </v:shape>
            </w:pict>
          </mc:Fallback>
        </mc:AlternateContent>
      </w:r>
    </w:p>
    <w:p w14:paraId="7A5A0A02" w14:textId="77777777" w:rsidR="00870E17" w:rsidRDefault="00870E17" w:rsidP="00870E17">
      <w:pPr>
        <w:rPr>
          <w:b/>
        </w:rPr>
      </w:pPr>
    </w:p>
    <w:p w14:paraId="6B3ED813" w14:textId="77777777" w:rsidR="00870E17" w:rsidRDefault="00870E17" w:rsidP="00870E17">
      <w:pPr>
        <w:rPr>
          <w:b/>
        </w:rPr>
      </w:pPr>
    </w:p>
    <w:p w14:paraId="44E105CD" w14:textId="527337BD" w:rsidR="00870E17" w:rsidRPr="00870E17" w:rsidRDefault="00870E17" w:rsidP="00870E17">
      <w:pPr>
        <w:rPr>
          <w:b/>
        </w:rPr>
      </w:pPr>
      <w:r w:rsidRPr="00870E17">
        <w:rPr>
          <w:b/>
        </w:rPr>
        <w:t>Kontoeinstellungen</w:t>
      </w:r>
    </w:p>
    <w:p w14:paraId="6FA85C86" w14:textId="60FBBBC5" w:rsidR="00870E17" w:rsidRDefault="00870E17" w:rsidP="00870E17">
      <w:r>
        <w:t xml:space="preserve">Aktivieren Sie das Kontrollkästchen, um das Löschen des Kontos durch Kunden zu erlauben. Dadurch wird im Shop (Frontend) unter </w:t>
      </w:r>
      <w:r w:rsidRPr="00870E17">
        <w:rPr>
          <w:b/>
        </w:rPr>
        <w:t>Mein Konto</w:t>
      </w:r>
      <w:r>
        <w:t xml:space="preserve"> eine Schaltfläche zum Löschen des Kontos eingeblendet. Administratoren können ihr Konto auf diese Weise nicht löschen. Dadurch soll verhindert werden, dass sie sich versehentlich aus dem Administrationsbereich aussperren.</w:t>
      </w:r>
    </w:p>
    <w:p w14:paraId="297E1CAD" w14:textId="3DBD59CF" w:rsidR="0000637C" w:rsidRPr="00D1566F" w:rsidRDefault="0000637C" w:rsidP="007E5A50"/>
    <w:p w14:paraId="5433B8D0" w14:textId="77777777" w:rsidR="006B69BC" w:rsidRPr="006B69BC" w:rsidRDefault="006B69BC" w:rsidP="006B69BC">
      <w:pPr>
        <w:rPr>
          <w:b/>
        </w:rPr>
      </w:pPr>
      <w:r w:rsidRPr="006B69BC">
        <w:rPr>
          <w:b/>
        </w:rPr>
        <w:t>Einstellungen für Empfehlungen</w:t>
      </w:r>
    </w:p>
    <w:p w14:paraId="17BA9DC5" w14:textId="1D20DD2D" w:rsidR="00F046F3" w:rsidRDefault="006B69BC" w:rsidP="006B69BC">
      <w:r>
        <w:t xml:space="preserve">Der Shopbetreiber kann das Empfehlen von Artikeln per E-Mail aktivieren oder deaktivieren. Standardmäßig ist das Kontrollkästchen angehakt und der Link </w:t>
      </w:r>
      <w:r w:rsidRPr="00C3379F">
        <w:rPr>
          <w:b/>
        </w:rPr>
        <w:t>Empfehlen</w:t>
      </w:r>
      <w:r>
        <w:t xml:space="preserve"> erscheint auf der rechten Seite der Detailseite eines jeden Artikels.</w:t>
      </w:r>
    </w:p>
    <w:p w14:paraId="10D1CAF0" w14:textId="77777777" w:rsidR="006B69BC" w:rsidRDefault="006B69BC" w:rsidP="006B69BC"/>
    <w:p w14:paraId="72087E85" w14:textId="77777777" w:rsidR="006B69BC" w:rsidRDefault="006B69BC" w:rsidP="006B69BC">
      <w:r w:rsidRPr="006B69BC">
        <w:rPr>
          <w:b/>
        </w:rPr>
        <w:t>Einstellungen für Bewertungen</w:t>
      </w:r>
      <w:r>
        <w:t>?</w:t>
      </w:r>
    </w:p>
    <w:p w14:paraId="51051ABB" w14:textId="4AEAB139" w:rsidR="006B69BC" w:rsidRDefault="006B69BC" w:rsidP="006B69BC">
      <w:r>
        <w:t xml:space="preserve">Das Löschen von Artikelbewertungen lässt sich hier aktivieren oder deaktivieren. Ist das Kontrollkästchen angehakt, wird im Shop (Frontend) unter </w:t>
      </w:r>
      <w:r w:rsidRPr="006B69BC">
        <w:rPr>
          <w:b/>
        </w:rPr>
        <w:t>Mein Konto</w:t>
      </w:r>
      <w:r>
        <w:t xml:space="preserve"> der Link </w:t>
      </w:r>
      <w:r w:rsidRPr="006B69BC">
        <w:rPr>
          <w:b/>
        </w:rPr>
        <w:t>Meine Bewertungen</w:t>
      </w:r>
      <w:r>
        <w:t xml:space="preserve"> angezeigt. Darüber gelangt man zu einer Auflistung aller vorgenommenen Bewertungen und Sterne-Ratings, die einzeln gelöscht werden können.</w:t>
      </w:r>
    </w:p>
    <w:bookmarkEnd w:id="44"/>
    <w:p w14:paraId="4CCFEECF" w14:textId="436870A0" w:rsidR="00DC3B9F" w:rsidRDefault="00DC3B9F" w:rsidP="009A4776"/>
    <w:p w14:paraId="21AA179F" w14:textId="0C4BB1E4" w:rsidR="006B69BC" w:rsidRDefault="006B69BC" w:rsidP="009A4776">
      <w:r w:rsidRPr="006B69BC">
        <w:t>Das Löschen von Lieferadressen ist direkt nach dem Aktivieren des Moduls GDPR Base möglich und kann nicht in den Einstellungen deaktiviert werden.</w:t>
      </w:r>
    </w:p>
    <w:p w14:paraId="3342EAAE" w14:textId="19F224B6" w:rsidR="00F046F3" w:rsidRDefault="00F046F3" w:rsidP="00F046F3"/>
    <w:p w14:paraId="417ED88A" w14:textId="76F28F5B" w:rsidR="00C901F8" w:rsidRDefault="00C901F8" w:rsidP="00BB0524">
      <w:pPr>
        <w:pStyle w:val="berschrift1"/>
        <w:rPr>
          <w:lang w:val="de-DE"/>
        </w:rPr>
      </w:pPr>
      <w:bookmarkStart w:id="45" w:name="_Toc510518629"/>
      <w:r w:rsidRPr="00D1566F">
        <w:rPr>
          <w:lang w:val="de-DE"/>
        </w:rPr>
        <w:lastRenderedPageBreak/>
        <w:t>Funktionsbeschreibung</w:t>
      </w:r>
      <w:bookmarkEnd w:id="45"/>
    </w:p>
    <w:p w14:paraId="2F071C05" w14:textId="2BDAEF50" w:rsidR="001B6C4C" w:rsidRPr="001B6C4C" w:rsidRDefault="001B6C4C" w:rsidP="001B6C4C">
      <w:r w:rsidRPr="001B6C4C">
        <w:t xml:space="preserve">Die Funktionen, die das Modul GDPR Base bereitstellt, können im Frontend des Shops genutzt werden. Sie sind unter </w:t>
      </w:r>
      <w:r w:rsidRPr="001B6C4C">
        <w:rPr>
          <w:b/>
        </w:rPr>
        <w:t>Mein Konto</w:t>
      </w:r>
      <w:r w:rsidRPr="001B6C4C">
        <w:t xml:space="preserve"> oder im Bestellprozess zu finden oder über die Detailseite von Artikeln aufrufbar, wenn sie - bis auf das Löschen von Lieferadressen - aktiviert wurden. Der Kunde muss am Shop angemeldet sein.</w:t>
      </w:r>
    </w:p>
    <w:p w14:paraId="25D5B1FB" w14:textId="091B985F" w:rsidR="00E25139" w:rsidRPr="00A17D36" w:rsidRDefault="001B6C4C" w:rsidP="00A17D36">
      <w:pPr>
        <w:pStyle w:val="berschrift2"/>
        <w:ind w:hanging="1997"/>
        <w:rPr>
          <w:lang w:val="de-DE"/>
        </w:rPr>
      </w:pPr>
      <w:bookmarkStart w:id="46" w:name="_Toc510518630"/>
      <w:r>
        <w:rPr>
          <w:lang w:val="de-DE"/>
        </w:rPr>
        <w:t>Mein Konto</w:t>
      </w:r>
      <w:bookmarkEnd w:id="46"/>
    </w:p>
    <w:p w14:paraId="0029E7B2" w14:textId="7A2B671A" w:rsidR="00C31310" w:rsidRDefault="001B6C4C" w:rsidP="005D06F7">
      <w:r w:rsidRPr="001B6C4C">
        <w:t xml:space="preserve">Das eigene Konto kann über die Schaltfläche </w:t>
      </w:r>
      <w:r w:rsidRPr="001B6C4C">
        <w:rPr>
          <w:b/>
        </w:rPr>
        <w:t>Konto löschen</w:t>
      </w:r>
      <w:r w:rsidRPr="001B6C4C">
        <w:t xml:space="preserve"> endgültig aus dem Shop entfernt werden. Es erfolgt eine Sicherheitsabfrage, ob alle persönlichen Daten dauerhaft gelöscht werden sollen. Diese muss bestätigt werden.</w:t>
      </w:r>
    </w:p>
    <w:p w14:paraId="7266F536" w14:textId="6E1F55E4" w:rsidR="0064384C" w:rsidRDefault="009345E2">
      <w:pPr>
        <w:spacing w:line="240" w:lineRule="auto"/>
      </w:pPr>
      <w:r>
        <w:rPr>
          <w:noProof/>
        </w:rPr>
        <w:drawing>
          <wp:anchor distT="0" distB="0" distL="114300" distR="114300" simplePos="0" relativeHeight="251681792" behindDoc="0" locked="0" layoutInCell="1" allowOverlap="1" wp14:anchorId="61BF8536" wp14:editId="01DDCC1D">
            <wp:simplePos x="0" y="0"/>
            <wp:positionH relativeFrom="margin">
              <wp:align>left</wp:align>
            </wp:positionH>
            <wp:positionV relativeFrom="paragraph">
              <wp:posOffset>257175</wp:posOffset>
            </wp:positionV>
            <wp:extent cx="5708396" cy="4516628"/>
            <wp:effectExtent l="38100" t="38100" r="102235" b="93980"/>
            <wp:wrapTopAndBottom/>
            <wp:docPr id="29"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08396" cy="4516628"/>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E8361A3" w14:textId="7FFEB8DF" w:rsidR="001B6C4C" w:rsidRDefault="001B6C4C" w:rsidP="00A17D36"/>
    <w:p w14:paraId="31456E53" w14:textId="48BA326C" w:rsidR="001B6C4C" w:rsidRDefault="001B6C4C" w:rsidP="00A17D36">
      <w:r>
        <w:rPr>
          <w:noProof/>
        </w:rPr>
        <mc:AlternateContent>
          <mc:Choice Requires="wps">
            <w:drawing>
              <wp:anchor distT="0" distB="0" distL="114300" distR="114300" simplePos="0" relativeHeight="251683840" behindDoc="0" locked="0" layoutInCell="1" allowOverlap="1" wp14:anchorId="4341F8BA" wp14:editId="726087D8">
                <wp:simplePos x="0" y="0"/>
                <wp:positionH relativeFrom="margin">
                  <wp:align>left</wp:align>
                </wp:positionH>
                <wp:positionV relativeFrom="paragraph">
                  <wp:posOffset>66675</wp:posOffset>
                </wp:positionV>
                <wp:extent cx="5748655" cy="200025"/>
                <wp:effectExtent l="0" t="0" r="4445" b="9525"/>
                <wp:wrapSquare wrapText="bothSides"/>
                <wp:docPr id="30" name="Textfeld 3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1F8BA" id="Textfeld 30" o:spid="_x0000_s1027" type="#_x0000_t202" style="position:absolute;margin-left:0;margin-top:5.25pt;width:452.65pt;height:15.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" stroked="f">
                <v:textbox inset="0,0,0,0">
                  <w:txbxContent>
                    <w:p w14:paraId="6CBC2B18" w14:textId="5BA75FB9" w:rsidR="001B6C4C" w:rsidRPr="00401DE4" w:rsidRDefault="001B6C4C" w:rsidP="001B6C4C">
                      <w:pPr>
                        <w:pStyle w:val="Beschriftung"/>
                        <w:rPr>
                          <w:noProof/>
                          <w:color w:val="auto"/>
                          <w:sz w:val="16"/>
                          <w:szCs w:val="16"/>
                        </w:rPr>
                      </w:pPr>
                      <w:r w:rsidRPr="00401DE4">
                        <w:rPr>
                          <w:color w:val="auto"/>
                          <w:sz w:val="16"/>
                          <w:szCs w:val="16"/>
                        </w:rPr>
                        <w:t xml:space="preserve">Abbildung </w:t>
                      </w:r>
                      <w:r>
                        <w:rPr>
                          <w:color w:val="auto"/>
                          <w:sz w:val="16"/>
                          <w:szCs w:val="16"/>
                        </w:rPr>
                        <w:t>2</w:t>
                      </w:r>
                      <w:r w:rsidRPr="00401DE4">
                        <w:rPr>
                          <w:color w:val="auto"/>
                          <w:sz w:val="16"/>
                          <w:szCs w:val="16"/>
                        </w:rPr>
                        <w:t xml:space="preserve">: </w:t>
                      </w:r>
                      <w:r w:rsidRPr="001B6C4C">
                        <w:rPr>
                          <w:color w:val="auto"/>
                          <w:sz w:val="16"/>
                          <w:szCs w:val="16"/>
                        </w:rPr>
                        <w:t>Konto löschen</w:t>
                      </w:r>
                    </w:p>
                  </w:txbxContent>
                </v:textbox>
                <w10:wrap type="square" anchorx="margin"/>
              </v:shape>
            </w:pict>
          </mc:Fallback>
        </mc:AlternateContent>
      </w:r>
    </w:p>
    <w:p w14:paraId="29010ACE" w14:textId="10A4EACD" w:rsidR="001B6C4C" w:rsidRDefault="001B6C4C" w:rsidP="00A17D36"/>
    <w:p w14:paraId="6AAE538D" w14:textId="43B35F03" w:rsidR="001B6C4C" w:rsidRDefault="00C02630" w:rsidP="00A17D36">
      <w:r w:rsidRPr="00C02630">
        <w:t>Das Löschen des Kontos und der personenbezogenen Daten bewirkt nicht, dass auch die Bestellungen des Kunden gelöscht werden. Diese müssen aus Gründen der Revision nachweisbar bleiben.</w:t>
      </w:r>
    </w:p>
    <w:p w14:paraId="5350D8C5" w14:textId="77777777" w:rsidR="00C02630" w:rsidRDefault="00C02630" w:rsidP="00A17D36"/>
    <w:p w14:paraId="7F4491A9" w14:textId="77777777" w:rsidR="00BB2412" w:rsidRDefault="00BB2412" w:rsidP="00A17D36"/>
    <w:p w14:paraId="04950625" w14:textId="77777777" w:rsidR="00BB2412" w:rsidRDefault="00BB2412" w:rsidP="00A17D36"/>
    <w:p w14:paraId="5F98DFDF" w14:textId="1B995A5D" w:rsidR="00C02630" w:rsidRDefault="00C02630" w:rsidP="00A17D36">
      <w:r w:rsidRPr="00C02630">
        <w:t xml:space="preserve">Unter </w:t>
      </w:r>
      <w:r w:rsidRPr="00C02630">
        <w:rPr>
          <w:b/>
        </w:rPr>
        <w:t>Mein Konto</w:t>
      </w:r>
      <w:r w:rsidRPr="00C02630">
        <w:t xml:space="preserve"> -&gt; </w:t>
      </w:r>
      <w:r w:rsidRPr="00C02630">
        <w:rPr>
          <w:b/>
        </w:rPr>
        <w:t>Rechnungs- und Liefereinstellungen</w:t>
      </w:r>
      <w:r w:rsidRPr="00C02630">
        <w:t xml:space="preserve"> werden alle vorhandenen Lieferadressen eines Kunden aufgelistet, wenn das Kontrollkästchen </w:t>
      </w:r>
      <w:r w:rsidRPr="00C02630">
        <w:rPr>
          <w:b/>
        </w:rPr>
        <w:t>Rechnungsadresse als Lieferadresse verwenden</w:t>
      </w:r>
      <w:r w:rsidRPr="00C02630">
        <w:t xml:space="preserve"> nicht angehakt ist. Jede einzelne </w:t>
      </w:r>
      <w:r w:rsidR="00C25F55">
        <w:t xml:space="preserve">und ausgewählte </w:t>
      </w:r>
      <w:r w:rsidRPr="00C02630">
        <w:t>Lieferadresse kann nicht nur wie üblich bearbeitet, sondern auch gelöscht werden.</w:t>
      </w:r>
    </w:p>
    <w:p w14:paraId="6A6ED461" w14:textId="694DEBD0" w:rsidR="00C02630" w:rsidRDefault="002D6A30" w:rsidP="00A17D36">
      <w:r>
        <w:rPr>
          <w:noProof/>
        </w:rPr>
        <w:drawing>
          <wp:anchor distT="0" distB="0" distL="114300" distR="114300" simplePos="0" relativeHeight="251685888" behindDoc="0" locked="0" layoutInCell="1" allowOverlap="1" wp14:anchorId="46B556C7" wp14:editId="39F5E28C">
            <wp:simplePos x="0" y="0"/>
            <wp:positionH relativeFrom="margin">
              <wp:align>left</wp:align>
            </wp:positionH>
            <wp:positionV relativeFrom="paragraph">
              <wp:posOffset>224155</wp:posOffset>
            </wp:positionV>
            <wp:extent cx="5678170" cy="4309110"/>
            <wp:effectExtent l="38100" t="38100" r="93980" b="91440"/>
            <wp:wrapTopAndBottom/>
            <wp:docPr id="3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8170" cy="43091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417171" w14:textId="462148C1" w:rsidR="00C02630" w:rsidRDefault="00C02630" w:rsidP="00A17D36"/>
    <w:p w14:paraId="5CA9B06D" w14:textId="05F0E87D" w:rsidR="00C02630" w:rsidRDefault="00D310E8" w:rsidP="00A17D36">
      <w:r>
        <w:rPr>
          <w:noProof/>
        </w:rPr>
        <mc:AlternateContent>
          <mc:Choice Requires="wps">
            <w:drawing>
              <wp:anchor distT="0" distB="0" distL="114300" distR="114300" simplePos="0" relativeHeight="251689984" behindDoc="0" locked="0" layoutInCell="1" allowOverlap="1" wp14:anchorId="0DEE81FB" wp14:editId="0D96AF25">
                <wp:simplePos x="0" y="0"/>
                <wp:positionH relativeFrom="margin">
                  <wp:align>left</wp:align>
                </wp:positionH>
                <wp:positionV relativeFrom="paragraph">
                  <wp:posOffset>32385</wp:posOffset>
                </wp:positionV>
                <wp:extent cx="5748655" cy="200025"/>
                <wp:effectExtent l="0" t="0" r="4445" b="9525"/>
                <wp:wrapSquare wrapText="bothSides"/>
                <wp:docPr id="34" name="Textfeld 34"/>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E81FB" id="Textfeld 34" o:spid="_x0000_s1028" type="#_x0000_t202" style="position:absolute;margin-left:0;margin-top:2.55pt;width:452.65pt;height:15.7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" stroked="f">
                <v:textbox inset="0,0,0,0">
                  <w:txbxContent>
                    <w:p w14:paraId="2D787688" w14:textId="6FD8BCC2"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3</w:t>
                      </w:r>
                      <w:r w:rsidRPr="00401DE4">
                        <w:rPr>
                          <w:color w:val="auto"/>
                          <w:sz w:val="16"/>
                          <w:szCs w:val="16"/>
                        </w:rPr>
                        <w:t xml:space="preserve">: </w:t>
                      </w:r>
                      <w:r>
                        <w:rPr>
                          <w:color w:val="auto"/>
                          <w:sz w:val="16"/>
                          <w:szCs w:val="16"/>
                        </w:rPr>
                        <w:t>Lieferadresse löschen</w:t>
                      </w:r>
                    </w:p>
                  </w:txbxContent>
                </v:textbox>
                <w10:wrap type="square" anchorx="margin"/>
              </v:shape>
            </w:pict>
          </mc:Fallback>
        </mc:AlternateContent>
      </w:r>
    </w:p>
    <w:p w14:paraId="74E21E29" w14:textId="34663A4F" w:rsidR="00C02630" w:rsidRDefault="00C02630" w:rsidP="00A17D36"/>
    <w:p w14:paraId="50F9009C" w14:textId="2B1CE3E9" w:rsidR="00C02630" w:rsidRDefault="00C02630" w:rsidP="00A17D36">
      <w:r w:rsidRPr="00C02630">
        <w:t>Das Löschen von Lieferadressen ist auch direkt im Bestellprozess möglich.</w:t>
      </w:r>
    </w:p>
    <w:p w14:paraId="20CE03D9" w14:textId="77777777" w:rsidR="00C02630" w:rsidRDefault="00C02630" w:rsidP="00A17D36"/>
    <w:p w14:paraId="56A7C873" w14:textId="77777777" w:rsidR="00BB2412" w:rsidRDefault="00BB2412" w:rsidP="00A17D36"/>
    <w:p w14:paraId="7DC1C541" w14:textId="77777777" w:rsidR="00BB2412" w:rsidRDefault="00BB2412" w:rsidP="00A17D36"/>
    <w:p w14:paraId="0DB95AE2" w14:textId="77777777" w:rsidR="00BB2412" w:rsidRDefault="00BB2412" w:rsidP="00A17D36"/>
    <w:p w14:paraId="1AE044C7" w14:textId="77777777" w:rsidR="00BB2412" w:rsidRDefault="00BB2412" w:rsidP="00A17D36"/>
    <w:p w14:paraId="28BB545F" w14:textId="77777777" w:rsidR="00BB2412" w:rsidRDefault="00BB2412" w:rsidP="00A17D36"/>
    <w:p w14:paraId="35A07E54" w14:textId="77777777" w:rsidR="00BB2412" w:rsidRDefault="00BB2412" w:rsidP="00A17D36"/>
    <w:p w14:paraId="691B30BC" w14:textId="77777777" w:rsidR="00BB2412" w:rsidRDefault="00BB2412" w:rsidP="00A17D36"/>
    <w:p w14:paraId="53297C6E" w14:textId="3CE37DBF" w:rsidR="00BB2412" w:rsidRDefault="00DA2C02" w:rsidP="00A17D36">
      <w:r>
        <w:lastRenderedPageBreak/>
        <w:t xml:space="preserve">Bewertungen und Sterne-Ratings, welche zu Artikeln abgegeben wurden, werden unter </w:t>
      </w:r>
      <w:r w:rsidRPr="00C02630">
        <w:rPr>
          <w:b/>
        </w:rPr>
        <w:t>Mein Konto</w:t>
      </w:r>
      <w:r w:rsidRPr="00C02630">
        <w:t xml:space="preserve"> -&gt; </w:t>
      </w:r>
      <w:r>
        <w:rPr>
          <w:b/>
        </w:rPr>
        <w:t xml:space="preserve">Meine Bewertungen </w:t>
      </w:r>
      <w:r w:rsidRPr="00DA2C02">
        <w:t>aufgelistet.</w:t>
      </w:r>
      <w:r>
        <w:t xml:space="preserve"> Sind das mehr als zehn Artikelbewertungen, kann seitenweise geblättert werden.</w:t>
      </w:r>
      <w:r w:rsidR="0005624E">
        <w:t xml:space="preserve"> </w:t>
      </w:r>
      <w:r w:rsidR="0005624E" w:rsidRPr="00C02630">
        <w:t xml:space="preserve">Jede einzelne </w:t>
      </w:r>
      <w:r w:rsidR="0005624E">
        <w:t>Artikelbewertung lässt sich über das rot eingefasste Papierkorbsymbol löschen, nachdem eine Sicherheitsabfrage bestätigt wurde.</w:t>
      </w:r>
    </w:p>
    <w:p w14:paraId="2C1E6571" w14:textId="467D841E" w:rsidR="00BB2412" w:rsidRDefault="00DA2C02" w:rsidP="00A17D36">
      <w:r>
        <w:rPr>
          <w:noProof/>
        </w:rPr>
        <w:drawing>
          <wp:anchor distT="0" distB="0" distL="114300" distR="114300" simplePos="0" relativeHeight="251692032" behindDoc="0" locked="0" layoutInCell="1" allowOverlap="1" wp14:anchorId="0DF76A9D" wp14:editId="2D697A14">
            <wp:simplePos x="0" y="0"/>
            <wp:positionH relativeFrom="margin">
              <wp:align>left</wp:align>
            </wp:positionH>
            <wp:positionV relativeFrom="paragraph">
              <wp:posOffset>240665</wp:posOffset>
            </wp:positionV>
            <wp:extent cx="5678678" cy="3417697"/>
            <wp:effectExtent l="0" t="0" r="0" b="0"/>
            <wp:wrapTopAndBottom/>
            <wp:docPr id="35"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78678" cy="3417697"/>
                    </a:xfrm>
                    <a:prstGeom prst="rect">
                      <a:avLst/>
                    </a:prstGeom>
                  </pic:spPr>
                </pic:pic>
              </a:graphicData>
            </a:graphic>
            <wp14:sizeRelH relativeFrom="margin">
              <wp14:pctWidth>0</wp14:pctWidth>
            </wp14:sizeRelH>
            <wp14:sizeRelV relativeFrom="margin">
              <wp14:pctHeight>0</wp14:pctHeight>
            </wp14:sizeRelV>
          </wp:anchor>
        </w:drawing>
      </w:r>
    </w:p>
    <w:p w14:paraId="25265EEB" w14:textId="27387E8B" w:rsidR="00BB2412" w:rsidRDefault="00BB2412" w:rsidP="00A17D36"/>
    <w:p w14:paraId="31A6B1B7" w14:textId="3D5B559D" w:rsidR="00C02630" w:rsidRDefault="0005624E" w:rsidP="00A17D36">
      <w:r>
        <w:rPr>
          <w:noProof/>
        </w:rPr>
        <mc:AlternateContent>
          <mc:Choice Requires="wps">
            <w:drawing>
              <wp:anchor distT="0" distB="0" distL="114300" distR="114300" simplePos="0" relativeHeight="251694080" behindDoc="0" locked="0" layoutInCell="1" allowOverlap="1" wp14:anchorId="2A1C8218" wp14:editId="099AAF38">
                <wp:simplePos x="0" y="0"/>
                <wp:positionH relativeFrom="margin">
                  <wp:align>left</wp:align>
                </wp:positionH>
                <wp:positionV relativeFrom="paragraph">
                  <wp:posOffset>13335</wp:posOffset>
                </wp:positionV>
                <wp:extent cx="5748655" cy="200025"/>
                <wp:effectExtent l="0" t="0" r="4445" b="9525"/>
                <wp:wrapSquare wrapText="bothSides"/>
                <wp:docPr id="36" name="Textfeld 36"/>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8218" id="Textfeld 36" o:spid="_x0000_s1029" type="#_x0000_t202" style="position:absolute;margin-left:0;margin-top:1.05pt;width:452.65pt;height:15.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" stroked="f">
                <v:textbox inset="0,0,0,0">
                  <w:txbxContent>
                    <w:p w14:paraId="258A8B10" w14:textId="0F053CC5"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4</w:t>
                      </w:r>
                      <w:r w:rsidRPr="00401DE4">
                        <w:rPr>
                          <w:color w:val="auto"/>
                          <w:sz w:val="16"/>
                          <w:szCs w:val="16"/>
                        </w:rPr>
                        <w:t xml:space="preserve">: </w:t>
                      </w:r>
                      <w:r w:rsidRPr="00C02630">
                        <w:rPr>
                          <w:color w:val="auto"/>
                          <w:sz w:val="16"/>
                          <w:szCs w:val="16"/>
                        </w:rPr>
                        <w:t>Bewertungen und Sterne-Ratings löschen</w:t>
                      </w:r>
                    </w:p>
                  </w:txbxContent>
                </v:textbox>
                <w10:wrap type="square" anchorx="margin"/>
              </v:shape>
            </w:pict>
          </mc:Fallback>
        </mc:AlternateContent>
      </w:r>
    </w:p>
    <w:p w14:paraId="0E127B98" w14:textId="44E7ECB8" w:rsidR="00C02630" w:rsidRDefault="00C02630" w:rsidP="00A17D36"/>
    <w:p w14:paraId="585703C8" w14:textId="6B80F856" w:rsidR="00C02630" w:rsidRDefault="00C02630" w:rsidP="00A17D36"/>
    <w:p w14:paraId="1D38EF0B" w14:textId="00631022" w:rsidR="00C02630" w:rsidRDefault="00C02630" w:rsidP="00A17D36"/>
    <w:p w14:paraId="2C37353D" w14:textId="640B94B8" w:rsidR="00C02630" w:rsidRDefault="00C02630" w:rsidP="00A17D36"/>
    <w:p w14:paraId="5D02407F" w14:textId="59615983" w:rsidR="00C02630" w:rsidRDefault="00C02630" w:rsidP="00A17D36"/>
    <w:p w14:paraId="3A713216" w14:textId="5B8DC820" w:rsidR="00C02630" w:rsidRDefault="00C02630" w:rsidP="00A17D36"/>
    <w:p w14:paraId="239B49B0" w14:textId="36F2EADE" w:rsidR="00C02630" w:rsidRDefault="00C02630" w:rsidP="00A17D36"/>
    <w:p w14:paraId="1766BAA9" w14:textId="6A31D802" w:rsidR="00C02630" w:rsidRDefault="00C02630" w:rsidP="00A17D36"/>
    <w:p w14:paraId="5B139114" w14:textId="6F00A76C" w:rsidR="00C02630" w:rsidRDefault="00C02630" w:rsidP="00A17D36"/>
    <w:p w14:paraId="18B18223" w14:textId="784082DA" w:rsidR="00C02630" w:rsidRDefault="00C02630" w:rsidP="00A17D36"/>
    <w:p w14:paraId="6CDA3255" w14:textId="56321C01" w:rsidR="00C02630" w:rsidRDefault="00C02630" w:rsidP="00A17D36"/>
    <w:p w14:paraId="09C9DADF" w14:textId="29B2AF60" w:rsidR="00C02630" w:rsidRDefault="00C02630" w:rsidP="00A17D36"/>
    <w:p w14:paraId="1FDE5762" w14:textId="1A2EC59D" w:rsidR="00C02630" w:rsidRDefault="00C02630" w:rsidP="00A17D36"/>
    <w:p w14:paraId="2FCB112F" w14:textId="45794CC9" w:rsidR="00C02630" w:rsidRDefault="00C02630" w:rsidP="00A17D36"/>
    <w:p w14:paraId="1C5F15F6" w14:textId="301C40DE" w:rsidR="00C02630" w:rsidRDefault="00C02630" w:rsidP="00A17D36"/>
    <w:p w14:paraId="06DA48B3" w14:textId="794E7998" w:rsidR="00C02630" w:rsidRDefault="00C02630" w:rsidP="00A17D36"/>
    <w:p w14:paraId="7F23B5B1" w14:textId="20F2E949" w:rsidR="00C02630" w:rsidRDefault="00C02630" w:rsidP="00A17D36"/>
    <w:p w14:paraId="17FE501F" w14:textId="550E9442" w:rsidR="00C02630" w:rsidRDefault="00C02630" w:rsidP="00A17D36"/>
    <w:p w14:paraId="1A766065" w14:textId="177374F1" w:rsidR="00C02630" w:rsidRPr="00C02630" w:rsidRDefault="00C02630" w:rsidP="00C02630">
      <w:pPr>
        <w:pStyle w:val="berschrift2"/>
        <w:ind w:hanging="1997"/>
        <w:rPr>
          <w:lang w:val="de-DE"/>
        </w:rPr>
      </w:pPr>
      <w:bookmarkStart w:id="47" w:name="_Toc510518631"/>
      <w:r w:rsidRPr="00C02630">
        <w:rPr>
          <w:lang w:val="de-DE"/>
        </w:rPr>
        <w:lastRenderedPageBreak/>
        <w:t>Detailseite des Artikels</w:t>
      </w:r>
      <w:bookmarkEnd w:id="47"/>
    </w:p>
    <w:p w14:paraId="15D8D114" w14:textId="2EABD0A4" w:rsidR="00C02630" w:rsidRDefault="00C02630" w:rsidP="00A17D36"/>
    <w:p w14:paraId="39D99793" w14:textId="7287768C" w:rsidR="00C02630" w:rsidRDefault="00D310E8" w:rsidP="00A17D36">
      <w:r w:rsidRPr="00D310E8">
        <w:t xml:space="preserve">Auf der Detailseite eines Artikels werden auf der rechten Seite einige Links, darunter auch </w:t>
      </w:r>
      <w:r w:rsidRPr="009B5C55">
        <w:rPr>
          <w:b/>
        </w:rPr>
        <w:t>Empfehlen</w:t>
      </w:r>
      <w:r>
        <w:t>,</w:t>
      </w:r>
      <w:r w:rsidRPr="00D310E8">
        <w:t xml:space="preserve"> angezeigt. Darüber gelangt man zur Seite "Artikel weiterempfehlen". Die in das </w:t>
      </w:r>
      <w:r w:rsidR="009B5C55">
        <w:t xml:space="preserve">dortige </w:t>
      </w:r>
      <w:r w:rsidRPr="00D310E8">
        <w:t>Formular eingetragenen Informationen werden an den angegebenen Empfänger per E-Mail verschickt.</w:t>
      </w:r>
    </w:p>
    <w:p w14:paraId="6B98BBCA" w14:textId="1B865592" w:rsidR="00C02630" w:rsidRDefault="005529F6" w:rsidP="00A17D36">
      <w:r>
        <w:rPr>
          <w:noProof/>
        </w:rPr>
        <w:drawing>
          <wp:anchor distT="0" distB="0" distL="114300" distR="114300" simplePos="0" relativeHeight="251687936" behindDoc="0" locked="0" layoutInCell="1" allowOverlap="1" wp14:anchorId="17BEE413" wp14:editId="108E7D2E">
            <wp:simplePos x="0" y="0"/>
            <wp:positionH relativeFrom="margin">
              <wp:align>left</wp:align>
            </wp:positionH>
            <wp:positionV relativeFrom="paragraph">
              <wp:posOffset>341630</wp:posOffset>
            </wp:positionV>
            <wp:extent cx="6029325" cy="2104390"/>
            <wp:effectExtent l="38100" t="38100" r="85725" b="86360"/>
            <wp:wrapTopAndBottom/>
            <wp:docPr id="32"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037605" cy="2107454"/>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D6928F8" w14:textId="7B50B8DD" w:rsidR="00C02630" w:rsidRDefault="00C02630" w:rsidP="00A17D36"/>
    <w:p w14:paraId="2655A436" w14:textId="62D0F271" w:rsidR="00C02630" w:rsidRDefault="00D310E8" w:rsidP="00A17D36">
      <w:r>
        <w:rPr>
          <w:noProof/>
        </w:rPr>
        <mc:AlternateContent>
          <mc:Choice Requires="wps">
            <w:drawing>
              <wp:anchor distT="0" distB="0" distL="114300" distR="114300" simplePos="0" relativeHeight="251696128" behindDoc="0" locked="0" layoutInCell="1" allowOverlap="1" wp14:anchorId="0C5EE490" wp14:editId="460832FC">
                <wp:simplePos x="0" y="0"/>
                <wp:positionH relativeFrom="margin">
                  <wp:align>left</wp:align>
                </wp:positionH>
                <wp:positionV relativeFrom="paragraph">
                  <wp:posOffset>12065</wp:posOffset>
                </wp:positionV>
                <wp:extent cx="5748655" cy="200025"/>
                <wp:effectExtent l="0" t="0" r="4445" b="9525"/>
                <wp:wrapSquare wrapText="bothSides"/>
                <wp:docPr id="37" name="Textfeld 37"/>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EE490" id="Textfeld 37" o:spid="_x0000_s1030" type="#_x0000_t202" style="position:absolute;margin-left:0;margin-top:.95pt;width:452.65pt;height:15.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x3OAIAAHcEAAAOAAAAZHJzL2Uyb0RvYy54bWysVMFuGjEQvVfqP1i+lwUa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" stroked="f">
                <v:textbox inset="0,0,0,0">
                  <w:txbxContent>
                    <w:p w14:paraId="677E0CF2" w14:textId="082D503D"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5</w:t>
                      </w:r>
                      <w:r w:rsidRPr="00401DE4">
                        <w:rPr>
                          <w:color w:val="auto"/>
                          <w:sz w:val="16"/>
                          <w:szCs w:val="16"/>
                        </w:rPr>
                        <w:t xml:space="preserve">: </w:t>
                      </w:r>
                      <w:r w:rsidR="005529F6">
                        <w:rPr>
                          <w:color w:val="auto"/>
                          <w:sz w:val="16"/>
                          <w:szCs w:val="16"/>
                        </w:rPr>
                        <w:t>E</w:t>
                      </w:r>
                      <w:r w:rsidRPr="00C02630">
                        <w:rPr>
                          <w:color w:val="auto"/>
                          <w:sz w:val="16"/>
                          <w:szCs w:val="16"/>
                        </w:rPr>
                        <w:t>mpfehlen</w:t>
                      </w:r>
                      <w:r w:rsidR="005529F6">
                        <w:rPr>
                          <w:color w:val="auto"/>
                          <w:sz w:val="16"/>
                          <w:szCs w:val="16"/>
                        </w:rPr>
                        <w:t xml:space="preserve"> (Detailansicht eines Artikels)</w:t>
                      </w:r>
                    </w:p>
                  </w:txbxContent>
                </v:textbox>
                <w10:wrap type="square" anchorx="margin"/>
              </v:shape>
            </w:pict>
          </mc:Fallback>
        </mc:AlternateContent>
      </w:r>
    </w:p>
    <w:p w14:paraId="69F9CEF7" w14:textId="1739A9BD" w:rsidR="00C02630" w:rsidRDefault="00C02630" w:rsidP="00A17D36"/>
    <w:p w14:paraId="2F85D00B" w14:textId="722EDE29" w:rsidR="00C02630" w:rsidRDefault="00C02630" w:rsidP="00A17D36"/>
    <w:p w14:paraId="3B8B0891" w14:textId="2361112B" w:rsidR="00C02630" w:rsidRDefault="00C02630" w:rsidP="00A17D36"/>
    <w:p w14:paraId="5FD482F5" w14:textId="1ABA1CBD" w:rsidR="00C02630" w:rsidRDefault="00C02630" w:rsidP="00A17D36"/>
    <w:p w14:paraId="76B0DA80" w14:textId="6BEB4EDA" w:rsidR="00C02630" w:rsidRDefault="00C02630" w:rsidP="00A17D36"/>
    <w:p w14:paraId="79BB571C" w14:textId="7E732CB5" w:rsidR="00C02630" w:rsidRDefault="00C02630" w:rsidP="00A17D36"/>
    <w:p w14:paraId="2309BBB1" w14:textId="2304EA90" w:rsidR="00C02630" w:rsidRDefault="00C02630" w:rsidP="00A17D36"/>
    <w:p w14:paraId="47724C24" w14:textId="1ADE875A" w:rsidR="00C02630" w:rsidRDefault="00C02630" w:rsidP="00A17D36"/>
    <w:p w14:paraId="06DFEEED" w14:textId="77777777" w:rsidR="00C02630" w:rsidRDefault="00C02630" w:rsidP="00A17D36"/>
    <w:p w14:paraId="57DDB883" w14:textId="10E1ED7E" w:rsidR="00C02630" w:rsidRDefault="00C02630" w:rsidP="00A17D36"/>
    <w:p w14:paraId="6FFC5F31" w14:textId="621CC5F8" w:rsidR="00C02630" w:rsidRDefault="00C02630" w:rsidP="00A17D36"/>
    <w:p w14:paraId="3FDCC054" w14:textId="77777777" w:rsidR="00C02630" w:rsidRDefault="00C02630" w:rsidP="00A17D36"/>
    <w:p w14:paraId="12CB3527" w14:textId="56634B61" w:rsidR="00C02630" w:rsidRDefault="00C02630" w:rsidP="00A17D36"/>
    <w:p w14:paraId="18C2DC75" w14:textId="43BE048A" w:rsidR="00C02630" w:rsidRDefault="00C02630" w:rsidP="00A17D36"/>
    <w:p w14:paraId="06902C54" w14:textId="72883A25" w:rsidR="00C02630" w:rsidRDefault="00C02630" w:rsidP="00A17D36"/>
    <w:p w14:paraId="6401525A" w14:textId="45BD163D" w:rsidR="00C02630" w:rsidRDefault="00C02630" w:rsidP="00A17D36"/>
    <w:p w14:paraId="21C13D9C" w14:textId="1071ECA9" w:rsidR="00C02630" w:rsidRDefault="00C02630" w:rsidP="00A17D36"/>
    <w:p w14:paraId="0D654744" w14:textId="42595126" w:rsidR="00C02630" w:rsidRDefault="00C02630" w:rsidP="00A17D36"/>
    <w:p w14:paraId="59C799D2" w14:textId="77B60C09" w:rsidR="00C02630" w:rsidRPr="00C02630" w:rsidRDefault="00C02630" w:rsidP="00C02630">
      <w:pPr>
        <w:pStyle w:val="berschrift2"/>
        <w:ind w:hanging="1997"/>
        <w:rPr>
          <w:lang w:val="de-DE"/>
        </w:rPr>
      </w:pPr>
      <w:bookmarkStart w:id="48" w:name="_Toc510518632"/>
      <w:r>
        <w:rPr>
          <w:lang w:val="de-DE"/>
        </w:rPr>
        <w:lastRenderedPageBreak/>
        <w:t>Bestellung, Schritt 2</w:t>
      </w:r>
      <w:bookmarkEnd w:id="48"/>
    </w:p>
    <w:p w14:paraId="297E3202" w14:textId="269BC9FB" w:rsidR="00547035" w:rsidRDefault="00547035" w:rsidP="00A17D36">
      <w:r>
        <w:t xml:space="preserve">Im zweiten Bestellschritt </w:t>
      </w:r>
      <w:r w:rsidRPr="00C02630">
        <w:t xml:space="preserve">werden alle vorhandenen Lieferadressen eines Kunden aufgelistet, wenn das Kontrollkästchen </w:t>
      </w:r>
      <w:r w:rsidRPr="00C02630">
        <w:rPr>
          <w:b/>
        </w:rPr>
        <w:t>Rechnungsadresse als Lieferadresse verwenden</w:t>
      </w:r>
      <w:r w:rsidRPr="00C02630">
        <w:t xml:space="preserve"> nicht angehakt ist. Jede einzelne Lieferadresse kann </w:t>
      </w:r>
      <w:r>
        <w:t>hier</w:t>
      </w:r>
      <w:r w:rsidRPr="00C02630">
        <w:t xml:space="preserve"> bearbeitet, </w:t>
      </w:r>
      <w:r>
        <w:t>aber</w:t>
      </w:r>
      <w:r w:rsidRPr="00C02630">
        <w:t xml:space="preserve"> auch </w:t>
      </w:r>
      <w:r>
        <w:t xml:space="preserve">endgültig </w:t>
      </w:r>
      <w:r w:rsidRPr="00C02630">
        <w:t>gelöscht werden.</w:t>
      </w:r>
    </w:p>
    <w:p w14:paraId="5A5CF0C0" w14:textId="3AAF8715" w:rsidR="00C02630" w:rsidRDefault="00C02630" w:rsidP="00A17D36"/>
    <w:p w14:paraId="3A8CE398" w14:textId="7ADE0A9D" w:rsidR="00C02630" w:rsidRDefault="00FB5052" w:rsidP="00A17D36">
      <w:r>
        <w:rPr>
          <w:noProof/>
        </w:rPr>
        <w:drawing>
          <wp:anchor distT="0" distB="0" distL="114300" distR="114300" simplePos="0" relativeHeight="251698176" behindDoc="0" locked="0" layoutInCell="1" allowOverlap="1" wp14:anchorId="5855673B" wp14:editId="30004D65">
            <wp:simplePos x="0" y="0"/>
            <wp:positionH relativeFrom="margin">
              <wp:align>left</wp:align>
            </wp:positionH>
            <wp:positionV relativeFrom="paragraph">
              <wp:posOffset>264160</wp:posOffset>
            </wp:positionV>
            <wp:extent cx="6016625" cy="3962400"/>
            <wp:effectExtent l="38100" t="38100" r="98425" b="95250"/>
            <wp:wrapTopAndBottom/>
            <wp:docPr id="3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033934" cy="397359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DF452C8" w14:textId="79143C47" w:rsidR="00C02630" w:rsidRDefault="00C3379F" w:rsidP="00A17D36">
      <w:r>
        <w:rPr>
          <w:noProof/>
        </w:rPr>
        <mc:AlternateContent>
          <mc:Choice Requires="wps">
            <w:drawing>
              <wp:anchor distT="0" distB="0" distL="114300" distR="114300" simplePos="0" relativeHeight="251700224" behindDoc="0" locked="0" layoutInCell="1" allowOverlap="1" wp14:anchorId="31D68E93" wp14:editId="16FF5E78">
                <wp:simplePos x="0" y="0"/>
                <wp:positionH relativeFrom="margin">
                  <wp:align>left</wp:align>
                </wp:positionH>
                <wp:positionV relativeFrom="paragraph">
                  <wp:posOffset>4274185</wp:posOffset>
                </wp:positionV>
                <wp:extent cx="5748655" cy="200025"/>
                <wp:effectExtent l="0" t="0" r="4445" b="9525"/>
                <wp:wrapSquare wrapText="bothSides"/>
                <wp:docPr id="39" name="Textfeld 39"/>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68E93" id="Textfeld 39" o:spid="_x0000_s1031" type="#_x0000_t202" style="position:absolute;margin-left:0;margin-top:336.55pt;width:452.65pt;height:15.75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" stroked="f">
                <v:textbox inset="0,0,0,0">
                  <w:txbxContent>
                    <w:p w14:paraId="6DF8F8E6" w14:textId="10EB54F4" w:rsidR="00C02630" w:rsidRPr="00401DE4" w:rsidRDefault="00C02630" w:rsidP="00C02630">
                      <w:pPr>
                        <w:pStyle w:val="Beschriftung"/>
                        <w:rPr>
                          <w:noProof/>
                          <w:color w:val="auto"/>
                          <w:sz w:val="16"/>
                          <w:szCs w:val="16"/>
                        </w:rPr>
                      </w:pPr>
                      <w:r w:rsidRPr="00401DE4">
                        <w:rPr>
                          <w:color w:val="auto"/>
                          <w:sz w:val="16"/>
                          <w:szCs w:val="16"/>
                        </w:rPr>
                        <w:t xml:space="preserve">Abbildung </w:t>
                      </w:r>
                      <w:r>
                        <w:rPr>
                          <w:color w:val="auto"/>
                          <w:sz w:val="16"/>
                          <w:szCs w:val="16"/>
                        </w:rPr>
                        <w:t>6</w:t>
                      </w:r>
                      <w:r w:rsidRPr="00401DE4">
                        <w:rPr>
                          <w:color w:val="auto"/>
                          <w:sz w:val="16"/>
                          <w:szCs w:val="16"/>
                        </w:rPr>
                        <w:t xml:space="preserve">: </w:t>
                      </w:r>
                      <w:r>
                        <w:rPr>
                          <w:color w:val="auto"/>
                          <w:sz w:val="16"/>
                          <w:szCs w:val="16"/>
                        </w:rPr>
                        <w:t xml:space="preserve">Lieferadresse </w:t>
                      </w:r>
                      <w:r w:rsidR="00E263C2">
                        <w:rPr>
                          <w:color w:val="auto"/>
                          <w:sz w:val="16"/>
                          <w:szCs w:val="16"/>
                        </w:rPr>
                        <w:t>im Bestellprozess</w:t>
                      </w:r>
                      <w:r w:rsidR="00AD703A">
                        <w:rPr>
                          <w:color w:val="auto"/>
                          <w:sz w:val="16"/>
                          <w:szCs w:val="16"/>
                        </w:rPr>
                        <w:t xml:space="preserve"> </w:t>
                      </w:r>
                      <w:r>
                        <w:rPr>
                          <w:color w:val="auto"/>
                          <w:sz w:val="16"/>
                          <w:szCs w:val="16"/>
                        </w:rPr>
                        <w:t>löschen</w:t>
                      </w:r>
                    </w:p>
                  </w:txbxContent>
                </v:textbox>
                <w10:wrap type="square" anchorx="margin"/>
              </v:shape>
            </w:pict>
          </mc:Fallback>
        </mc:AlternateContent>
      </w:r>
    </w:p>
    <w:sectPr w:rsidR="00C02630"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A1F84" w14:textId="77777777" w:rsidR="00506FC0" w:rsidRDefault="00506FC0">
      <w:r>
        <w:separator/>
      </w:r>
    </w:p>
  </w:endnote>
  <w:endnote w:type="continuationSeparator" w:id="0">
    <w:p w14:paraId="350089CD" w14:textId="77777777" w:rsidR="00506FC0" w:rsidRDefault="0050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20116C" w:rsidRDefault="0020116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20116C" w:rsidRDefault="002011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20116C" w:rsidRPr="00891BFB" w:rsidRDefault="0020116C"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0338566" w:rsidR="0020116C" w:rsidRDefault="0020116C"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0338566" w:rsidR="0020116C" w:rsidRDefault="0020116C"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t>.0</w:t>
                    </w:r>
                  </w:p>
                  <w:p w14:paraId="7220F9CF" w14:textId="77777777" w:rsidR="0020116C" w:rsidRPr="00F44CD0" w:rsidRDefault="0020116C" w:rsidP="00581806">
                    <w:pPr>
                      <w:pStyle w:val="Fuzeile"/>
                      <w:rPr>
                        <w:color w:val="FFFFFF"/>
                      </w:rPr>
                    </w:pPr>
                    <w:r w:rsidRPr="00F44CD0">
                      <w:rPr>
                        <w:color w:val="FFFFFF"/>
                      </w:rPr>
                      <w:t>…..</w:t>
                    </w:r>
                  </w:p>
                  <w:p w14:paraId="761C7707" w14:textId="77777777" w:rsidR="0020116C" w:rsidRPr="00F44CD0" w:rsidRDefault="0020116C" w:rsidP="00581806">
                    <w:pPr>
                      <w:pStyle w:val="Fuzeile"/>
                      <w:rPr>
                        <w:color w:val="FFFFFF"/>
                      </w:rPr>
                    </w:pPr>
                    <w:r w:rsidRPr="00F44CD0">
                      <w:rPr>
                        <w:color w:val="FFFFFF"/>
                      </w:rPr>
                      <w:t>…</w:t>
                    </w:r>
                  </w:p>
                  <w:p w14:paraId="3D0F390F" w14:textId="77777777" w:rsidR="0020116C" w:rsidRPr="00F44CD0" w:rsidRDefault="0020116C" w:rsidP="00581806">
                    <w:pPr>
                      <w:pStyle w:val="Fuzeile"/>
                      <w:rPr>
                        <w:color w:val="FFFFFF"/>
                      </w:rPr>
                    </w:pPr>
                    <w:r w:rsidRPr="00F44CD0">
                      <w:rPr>
                        <w:color w:val="FFFFFF"/>
                      </w:rPr>
                      <w:t>…</w:t>
                    </w:r>
                  </w:p>
                  <w:p w14:paraId="0C0CD57C" w14:textId="77777777" w:rsidR="0020116C" w:rsidRDefault="0020116C" w:rsidP="00581806">
                    <w:pPr>
                      <w:pStyle w:val="Fuzeile"/>
                    </w:pPr>
                    <w:r>
                      <w:t>.</w:t>
                    </w:r>
                  </w:p>
                  <w:p w14:paraId="6366B223" w14:textId="77777777" w:rsidR="0020116C" w:rsidRDefault="0020116C" w:rsidP="00581806">
                    <w:pPr>
                      <w:pStyle w:val="Fuzeile"/>
                    </w:pPr>
                  </w:p>
                  <w:p w14:paraId="75CCDC7A" w14:textId="77777777" w:rsidR="0020116C" w:rsidRPr="00921477" w:rsidRDefault="0020116C" w:rsidP="00581806">
                    <w:pPr>
                      <w:pStyle w:val="Fuzeile"/>
                    </w:pPr>
                  </w:p>
                  <w:p w14:paraId="4F332683" w14:textId="77777777" w:rsidR="0020116C" w:rsidRPr="00921477" w:rsidRDefault="0020116C"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79364B">
                            <w:rPr>
                              <w:noProof/>
                            </w:rPr>
                            <w:t>7</w:t>
                          </w:r>
                          <w:r>
                            <w:rPr>
                              <w:noProof/>
                            </w:rPr>
                            <w:fldChar w:fldCharType="end"/>
                          </w:r>
                          <w:r w:rsidRPr="00CE2662">
                            <w:t>/</w:t>
                          </w:r>
                          <w:r w:rsidR="00506FC0">
                            <w:fldChar w:fldCharType="begin"/>
                          </w:r>
                          <w:r w:rsidR="00506FC0">
                            <w:instrText xml:space="preserve"> NUMPAGES  </w:instrText>
                          </w:r>
                          <w:r w:rsidR="00506FC0">
                            <w:fldChar w:fldCharType="separate"/>
                          </w:r>
                          <w:r w:rsidR="0079364B">
                            <w:rPr>
                              <w:noProof/>
                            </w:rPr>
                            <w:t>12</w:t>
                          </w:r>
                          <w:r w:rsidR="00506FC0">
                            <w:rPr>
                              <w:noProof/>
                            </w:rPr>
                            <w:fldChar w:fldCharType="end"/>
                          </w:r>
                        </w:p>
                        <w:p w14:paraId="0CE95C74" w14:textId="77777777" w:rsidR="0020116C" w:rsidRPr="00804D87" w:rsidRDefault="0020116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20116C" w:rsidRPr="00CE2662" w:rsidRDefault="0020116C" w:rsidP="00CE2662">
                    <w:pPr>
                      <w:pStyle w:val="Fuzeile"/>
                    </w:pPr>
                    <w:r>
                      <w:fldChar w:fldCharType="begin"/>
                    </w:r>
                    <w:r>
                      <w:instrText xml:space="preserve"> PAGE </w:instrText>
                    </w:r>
                    <w:r>
                      <w:fldChar w:fldCharType="separate"/>
                    </w:r>
                    <w:r w:rsidR="0079364B">
                      <w:rPr>
                        <w:noProof/>
                      </w:rPr>
                      <w:t>7</w:t>
                    </w:r>
                    <w:r>
                      <w:rPr>
                        <w:noProof/>
                      </w:rPr>
                      <w:fldChar w:fldCharType="end"/>
                    </w:r>
                    <w:r w:rsidRPr="00CE2662">
                      <w:t>/</w:t>
                    </w:r>
                    <w:r w:rsidR="00506FC0">
                      <w:fldChar w:fldCharType="begin"/>
                    </w:r>
                    <w:r w:rsidR="00506FC0">
                      <w:instrText xml:space="preserve"> NUMPAGES  </w:instrText>
                    </w:r>
                    <w:r w:rsidR="00506FC0">
                      <w:fldChar w:fldCharType="separate"/>
                    </w:r>
                    <w:r w:rsidR="0079364B">
                      <w:rPr>
                        <w:noProof/>
                      </w:rPr>
                      <w:t>12</w:t>
                    </w:r>
                    <w:r w:rsidR="00506FC0">
                      <w:rPr>
                        <w:noProof/>
                      </w:rPr>
                      <w:fldChar w:fldCharType="end"/>
                    </w:r>
                  </w:p>
                  <w:p w14:paraId="0CE95C74" w14:textId="77777777" w:rsidR="0020116C" w:rsidRPr="00804D87" w:rsidRDefault="0020116C"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47"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20116C" w:rsidRDefault="0020116C"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354FCFD" w:rsidR="0020116C" w:rsidRPr="00921477" w:rsidRDefault="0020116C"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354FCFD" w:rsidR="0020116C" w:rsidRPr="00921477" w:rsidRDefault="0020116C"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9651B6">
                      <w:t>1</w:t>
                    </w:r>
                    <w:r w:rsidRPr="005A48ED">
                      <w:t>.</w:t>
                    </w:r>
                    <w:r>
                      <w:t>0</w:t>
                    </w:r>
                  </w:p>
                  <w:p w14:paraId="215FD015" w14:textId="77777777" w:rsidR="0020116C" w:rsidRPr="00921477" w:rsidRDefault="0020116C"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49"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DEA0B" w14:textId="77777777" w:rsidR="00506FC0" w:rsidRDefault="00506FC0">
      <w:r>
        <w:separator/>
      </w:r>
    </w:p>
  </w:footnote>
  <w:footnote w:type="continuationSeparator" w:id="0">
    <w:p w14:paraId="54DB6B8A" w14:textId="77777777" w:rsidR="00506FC0" w:rsidRDefault="00506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20116C" w:rsidRDefault="0020116C"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20116C" w:rsidRPr="00F254B8" w:rsidRDefault="0020116C"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20116C" w:rsidRPr="00F254B8" w:rsidRDefault="0020116C"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46"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20116C" w:rsidRDefault="0020116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20116C" w:rsidRDefault="0020116C"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48CAD5E8">
              <wp:simplePos x="0" y="0"/>
              <wp:positionH relativeFrom="column">
                <wp:posOffset>-624205</wp:posOffset>
              </wp:positionH>
              <wp:positionV relativeFrom="paragraph">
                <wp:posOffset>180975</wp:posOffset>
              </wp:positionV>
              <wp:extent cx="7550785" cy="409575"/>
              <wp:effectExtent l="0" t="0" r="0" b="952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78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20116C" w:rsidRPr="00F254B8" w:rsidRDefault="0020116C"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49.15pt;margin-top:14.25pt;width:59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c0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" filled="f" stroked="f">
              <v:textbox>
                <w:txbxContent>
                  <w:p w14:paraId="7D43F155" w14:textId="1E105097" w:rsidR="0020116C" w:rsidRPr="00F254B8" w:rsidRDefault="0020116C"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48"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37C"/>
    <w:rsid w:val="00006CDE"/>
    <w:rsid w:val="00007A5A"/>
    <w:rsid w:val="0001037F"/>
    <w:rsid w:val="0001042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5624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2874"/>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6F95"/>
    <w:rsid w:val="00127133"/>
    <w:rsid w:val="00127A1D"/>
    <w:rsid w:val="00127B2A"/>
    <w:rsid w:val="00132123"/>
    <w:rsid w:val="00135A4E"/>
    <w:rsid w:val="00135C1E"/>
    <w:rsid w:val="00141D0C"/>
    <w:rsid w:val="00141D44"/>
    <w:rsid w:val="0014205C"/>
    <w:rsid w:val="001429CC"/>
    <w:rsid w:val="00143DAE"/>
    <w:rsid w:val="00146DAD"/>
    <w:rsid w:val="0016077D"/>
    <w:rsid w:val="00163B4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B6C4C"/>
    <w:rsid w:val="001B77B7"/>
    <w:rsid w:val="001C2D31"/>
    <w:rsid w:val="001C33AD"/>
    <w:rsid w:val="001C360F"/>
    <w:rsid w:val="001C749D"/>
    <w:rsid w:val="001C7736"/>
    <w:rsid w:val="001D0B72"/>
    <w:rsid w:val="001D298B"/>
    <w:rsid w:val="001D4900"/>
    <w:rsid w:val="001D591B"/>
    <w:rsid w:val="001E004C"/>
    <w:rsid w:val="001E0947"/>
    <w:rsid w:val="001E1AED"/>
    <w:rsid w:val="001E251D"/>
    <w:rsid w:val="001E2FE4"/>
    <w:rsid w:val="001E3BCE"/>
    <w:rsid w:val="001E3F03"/>
    <w:rsid w:val="001E4D09"/>
    <w:rsid w:val="001E574F"/>
    <w:rsid w:val="001E7C5D"/>
    <w:rsid w:val="001F1665"/>
    <w:rsid w:val="001F6BAD"/>
    <w:rsid w:val="001F72ED"/>
    <w:rsid w:val="001F746A"/>
    <w:rsid w:val="001F7FCE"/>
    <w:rsid w:val="0020116C"/>
    <w:rsid w:val="00201227"/>
    <w:rsid w:val="002031C7"/>
    <w:rsid w:val="0020361E"/>
    <w:rsid w:val="0020768C"/>
    <w:rsid w:val="00207924"/>
    <w:rsid w:val="0021038C"/>
    <w:rsid w:val="00212046"/>
    <w:rsid w:val="00212DAD"/>
    <w:rsid w:val="0021512F"/>
    <w:rsid w:val="00215800"/>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FF2"/>
    <w:rsid w:val="002550B6"/>
    <w:rsid w:val="00256BB8"/>
    <w:rsid w:val="002603B4"/>
    <w:rsid w:val="00261227"/>
    <w:rsid w:val="00261870"/>
    <w:rsid w:val="0026251D"/>
    <w:rsid w:val="00263233"/>
    <w:rsid w:val="00265F37"/>
    <w:rsid w:val="00267BE1"/>
    <w:rsid w:val="0027076C"/>
    <w:rsid w:val="00270E0A"/>
    <w:rsid w:val="00271120"/>
    <w:rsid w:val="00274422"/>
    <w:rsid w:val="00275A83"/>
    <w:rsid w:val="00276E0B"/>
    <w:rsid w:val="002775AC"/>
    <w:rsid w:val="00277937"/>
    <w:rsid w:val="00277BB2"/>
    <w:rsid w:val="002809B1"/>
    <w:rsid w:val="00285108"/>
    <w:rsid w:val="0028525D"/>
    <w:rsid w:val="00285A6C"/>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D6A30"/>
    <w:rsid w:val="002E0205"/>
    <w:rsid w:val="002E045A"/>
    <w:rsid w:val="002E1BF6"/>
    <w:rsid w:val="002E1CCB"/>
    <w:rsid w:val="002E5294"/>
    <w:rsid w:val="002E607E"/>
    <w:rsid w:val="002E743F"/>
    <w:rsid w:val="002F2E6E"/>
    <w:rsid w:val="002F61DD"/>
    <w:rsid w:val="002F63B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37873"/>
    <w:rsid w:val="003409D2"/>
    <w:rsid w:val="0034129E"/>
    <w:rsid w:val="00341C11"/>
    <w:rsid w:val="00343683"/>
    <w:rsid w:val="00345247"/>
    <w:rsid w:val="003454F4"/>
    <w:rsid w:val="00345914"/>
    <w:rsid w:val="00345BE0"/>
    <w:rsid w:val="003460AF"/>
    <w:rsid w:val="00346100"/>
    <w:rsid w:val="00346C8A"/>
    <w:rsid w:val="00352C23"/>
    <w:rsid w:val="0035307B"/>
    <w:rsid w:val="003542AC"/>
    <w:rsid w:val="00357F3C"/>
    <w:rsid w:val="00361487"/>
    <w:rsid w:val="0036339B"/>
    <w:rsid w:val="00365236"/>
    <w:rsid w:val="003659C7"/>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C6C0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17E04"/>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0D"/>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B8A"/>
    <w:rsid w:val="004B6C83"/>
    <w:rsid w:val="004C1AF5"/>
    <w:rsid w:val="004C2179"/>
    <w:rsid w:val="004C5D97"/>
    <w:rsid w:val="004D2395"/>
    <w:rsid w:val="004D3789"/>
    <w:rsid w:val="004D4C49"/>
    <w:rsid w:val="004D6FE9"/>
    <w:rsid w:val="004D7E56"/>
    <w:rsid w:val="004E0637"/>
    <w:rsid w:val="004E12D5"/>
    <w:rsid w:val="004E2C2B"/>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6FC0"/>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35587"/>
    <w:rsid w:val="00541042"/>
    <w:rsid w:val="005418E7"/>
    <w:rsid w:val="005419BD"/>
    <w:rsid w:val="005429DE"/>
    <w:rsid w:val="00545844"/>
    <w:rsid w:val="00547035"/>
    <w:rsid w:val="0055138B"/>
    <w:rsid w:val="005529F6"/>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1D94"/>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C606C"/>
    <w:rsid w:val="005D06F7"/>
    <w:rsid w:val="005D0DC1"/>
    <w:rsid w:val="005D2635"/>
    <w:rsid w:val="005D344F"/>
    <w:rsid w:val="005D3469"/>
    <w:rsid w:val="005D4FCA"/>
    <w:rsid w:val="005D59B0"/>
    <w:rsid w:val="005E01DF"/>
    <w:rsid w:val="005E22FC"/>
    <w:rsid w:val="005E2656"/>
    <w:rsid w:val="005E4C07"/>
    <w:rsid w:val="005E715D"/>
    <w:rsid w:val="005F122B"/>
    <w:rsid w:val="005F14EB"/>
    <w:rsid w:val="005F5697"/>
    <w:rsid w:val="005F7F2C"/>
    <w:rsid w:val="00600D16"/>
    <w:rsid w:val="00600D19"/>
    <w:rsid w:val="00602D3C"/>
    <w:rsid w:val="006050B5"/>
    <w:rsid w:val="00607495"/>
    <w:rsid w:val="0060751C"/>
    <w:rsid w:val="006104F1"/>
    <w:rsid w:val="00612740"/>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1808"/>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9BC"/>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01A"/>
    <w:rsid w:val="006F6A74"/>
    <w:rsid w:val="00700976"/>
    <w:rsid w:val="00700BAC"/>
    <w:rsid w:val="0070492B"/>
    <w:rsid w:val="00705589"/>
    <w:rsid w:val="00713DCC"/>
    <w:rsid w:val="00715B07"/>
    <w:rsid w:val="00715D90"/>
    <w:rsid w:val="00717F8B"/>
    <w:rsid w:val="00742CD6"/>
    <w:rsid w:val="00743E20"/>
    <w:rsid w:val="007447EB"/>
    <w:rsid w:val="00745C1C"/>
    <w:rsid w:val="00746BDB"/>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64B"/>
    <w:rsid w:val="00793B30"/>
    <w:rsid w:val="00795CB3"/>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2B2E"/>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0F41"/>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54A3D"/>
    <w:rsid w:val="00862CCA"/>
    <w:rsid w:val="008632E9"/>
    <w:rsid w:val="00864E44"/>
    <w:rsid w:val="00865AEB"/>
    <w:rsid w:val="008660B9"/>
    <w:rsid w:val="00867036"/>
    <w:rsid w:val="008670AA"/>
    <w:rsid w:val="00870E17"/>
    <w:rsid w:val="008712E7"/>
    <w:rsid w:val="008732F4"/>
    <w:rsid w:val="00873797"/>
    <w:rsid w:val="0087646F"/>
    <w:rsid w:val="0088109E"/>
    <w:rsid w:val="00882404"/>
    <w:rsid w:val="008837ED"/>
    <w:rsid w:val="00886043"/>
    <w:rsid w:val="008878FC"/>
    <w:rsid w:val="00891280"/>
    <w:rsid w:val="00891A48"/>
    <w:rsid w:val="00891BFB"/>
    <w:rsid w:val="008925ED"/>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59E6"/>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0382"/>
    <w:rsid w:val="00921477"/>
    <w:rsid w:val="00922C2B"/>
    <w:rsid w:val="009240F8"/>
    <w:rsid w:val="00930858"/>
    <w:rsid w:val="009337F0"/>
    <w:rsid w:val="00933A8F"/>
    <w:rsid w:val="009345E2"/>
    <w:rsid w:val="0093728C"/>
    <w:rsid w:val="0094017E"/>
    <w:rsid w:val="00940AFB"/>
    <w:rsid w:val="009451C7"/>
    <w:rsid w:val="00945ECB"/>
    <w:rsid w:val="00950FF5"/>
    <w:rsid w:val="0095634C"/>
    <w:rsid w:val="00957CED"/>
    <w:rsid w:val="00960412"/>
    <w:rsid w:val="009623F8"/>
    <w:rsid w:val="0096493A"/>
    <w:rsid w:val="009651B6"/>
    <w:rsid w:val="00965DE7"/>
    <w:rsid w:val="00965E4F"/>
    <w:rsid w:val="00967BDA"/>
    <w:rsid w:val="009701C7"/>
    <w:rsid w:val="00970226"/>
    <w:rsid w:val="0097325C"/>
    <w:rsid w:val="009742C8"/>
    <w:rsid w:val="00975B2F"/>
    <w:rsid w:val="00977B22"/>
    <w:rsid w:val="00982F48"/>
    <w:rsid w:val="0098341B"/>
    <w:rsid w:val="00983F95"/>
    <w:rsid w:val="00984C4D"/>
    <w:rsid w:val="00991638"/>
    <w:rsid w:val="00992BB6"/>
    <w:rsid w:val="009935C4"/>
    <w:rsid w:val="00995AAD"/>
    <w:rsid w:val="009A1333"/>
    <w:rsid w:val="009A1536"/>
    <w:rsid w:val="009A28F9"/>
    <w:rsid w:val="009A2B7D"/>
    <w:rsid w:val="009A4776"/>
    <w:rsid w:val="009A6BB3"/>
    <w:rsid w:val="009A6DBB"/>
    <w:rsid w:val="009B016D"/>
    <w:rsid w:val="009B0576"/>
    <w:rsid w:val="009B44F0"/>
    <w:rsid w:val="009B5C55"/>
    <w:rsid w:val="009C05A5"/>
    <w:rsid w:val="009C605A"/>
    <w:rsid w:val="009D0DE4"/>
    <w:rsid w:val="009D2980"/>
    <w:rsid w:val="009D3403"/>
    <w:rsid w:val="009D405C"/>
    <w:rsid w:val="009D5E8F"/>
    <w:rsid w:val="009F18A9"/>
    <w:rsid w:val="009F1BD2"/>
    <w:rsid w:val="009F1FD4"/>
    <w:rsid w:val="009F2785"/>
    <w:rsid w:val="009F2BA7"/>
    <w:rsid w:val="009F385A"/>
    <w:rsid w:val="009F3B3E"/>
    <w:rsid w:val="009F4139"/>
    <w:rsid w:val="009F4185"/>
    <w:rsid w:val="00A02F70"/>
    <w:rsid w:val="00A117F2"/>
    <w:rsid w:val="00A11D23"/>
    <w:rsid w:val="00A1303A"/>
    <w:rsid w:val="00A15039"/>
    <w:rsid w:val="00A1630A"/>
    <w:rsid w:val="00A17D36"/>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20BA"/>
    <w:rsid w:val="00A53BB1"/>
    <w:rsid w:val="00A54612"/>
    <w:rsid w:val="00A551A5"/>
    <w:rsid w:val="00A57F64"/>
    <w:rsid w:val="00A6463C"/>
    <w:rsid w:val="00A6479B"/>
    <w:rsid w:val="00A66D8B"/>
    <w:rsid w:val="00A74FE3"/>
    <w:rsid w:val="00A75690"/>
    <w:rsid w:val="00A76181"/>
    <w:rsid w:val="00A80477"/>
    <w:rsid w:val="00A80622"/>
    <w:rsid w:val="00A80DD9"/>
    <w:rsid w:val="00A81F66"/>
    <w:rsid w:val="00A852A8"/>
    <w:rsid w:val="00A86CFD"/>
    <w:rsid w:val="00A90414"/>
    <w:rsid w:val="00A94554"/>
    <w:rsid w:val="00A95493"/>
    <w:rsid w:val="00A97AD3"/>
    <w:rsid w:val="00AA183D"/>
    <w:rsid w:val="00AA61BA"/>
    <w:rsid w:val="00AA6CD6"/>
    <w:rsid w:val="00AA7FC7"/>
    <w:rsid w:val="00AB0712"/>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D703A"/>
    <w:rsid w:val="00AE3B24"/>
    <w:rsid w:val="00AE3EBC"/>
    <w:rsid w:val="00AE469A"/>
    <w:rsid w:val="00AE473D"/>
    <w:rsid w:val="00AE5292"/>
    <w:rsid w:val="00AE59E4"/>
    <w:rsid w:val="00AE5F33"/>
    <w:rsid w:val="00AE6097"/>
    <w:rsid w:val="00AE6855"/>
    <w:rsid w:val="00AE6A96"/>
    <w:rsid w:val="00AE6B28"/>
    <w:rsid w:val="00AE75D9"/>
    <w:rsid w:val="00AE7F49"/>
    <w:rsid w:val="00AE7F81"/>
    <w:rsid w:val="00AF218B"/>
    <w:rsid w:val="00AF370D"/>
    <w:rsid w:val="00AF421D"/>
    <w:rsid w:val="00AF660A"/>
    <w:rsid w:val="00AF7FDC"/>
    <w:rsid w:val="00B00A20"/>
    <w:rsid w:val="00B01755"/>
    <w:rsid w:val="00B01A6F"/>
    <w:rsid w:val="00B04712"/>
    <w:rsid w:val="00B04879"/>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471C7"/>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1BF5"/>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B2412"/>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630"/>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5F55"/>
    <w:rsid w:val="00C26A44"/>
    <w:rsid w:val="00C2751A"/>
    <w:rsid w:val="00C31310"/>
    <w:rsid w:val="00C3172E"/>
    <w:rsid w:val="00C31785"/>
    <w:rsid w:val="00C31FFE"/>
    <w:rsid w:val="00C3379F"/>
    <w:rsid w:val="00C35DC4"/>
    <w:rsid w:val="00C4038C"/>
    <w:rsid w:val="00C412DF"/>
    <w:rsid w:val="00C41822"/>
    <w:rsid w:val="00C428BC"/>
    <w:rsid w:val="00C44856"/>
    <w:rsid w:val="00C46B43"/>
    <w:rsid w:val="00C47CC9"/>
    <w:rsid w:val="00C5613E"/>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DC6"/>
    <w:rsid w:val="00CF7F40"/>
    <w:rsid w:val="00D00EB4"/>
    <w:rsid w:val="00D011B7"/>
    <w:rsid w:val="00D0318E"/>
    <w:rsid w:val="00D04E73"/>
    <w:rsid w:val="00D05B4C"/>
    <w:rsid w:val="00D135E5"/>
    <w:rsid w:val="00D1537D"/>
    <w:rsid w:val="00D1566F"/>
    <w:rsid w:val="00D157E1"/>
    <w:rsid w:val="00D20CFE"/>
    <w:rsid w:val="00D21034"/>
    <w:rsid w:val="00D218D2"/>
    <w:rsid w:val="00D21D45"/>
    <w:rsid w:val="00D233FF"/>
    <w:rsid w:val="00D23744"/>
    <w:rsid w:val="00D24369"/>
    <w:rsid w:val="00D2520A"/>
    <w:rsid w:val="00D2629A"/>
    <w:rsid w:val="00D262C3"/>
    <w:rsid w:val="00D26963"/>
    <w:rsid w:val="00D277CD"/>
    <w:rsid w:val="00D30033"/>
    <w:rsid w:val="00D310E8"/>
    <w:rsid w:val="00D32F31"/>
    <w:rsid w:val="00D366FE"/>
    <w:rsid w:val="00D36BF7"/>
    <w:rsid w:val="00D44C55"/>
    <w:rsid w:val="00D45ED6"/>
    <w:rsid w:val="00D46B5E"/>
    <w:rsid w:val="00D478BC"/>
    <w:rsid w:val="00D50090"/>
    <w:rsid w:val="00D506AA"/>
    <w:rsid w:val="00D51E9C"/>
    <w:rsid w:val="00D54A69"/>
    <w:rsid w:val="00D55088"/>
    <w:rsid w:val="00D55A00"/>
    <w:rsid w:val="00D6034F"/>
    <w:rsid w:val="00D62DEF"/>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2C02"/>
    <w:rsid w:val="00DA59F6"/>
    <w:rsid w:val="00DB0781"/>
    <w:rsid w:val="00DB3720"/>
    <w:rsid w:val="00DC1A10"/>
    <w:rsid w:val="00DC3B9F"/>
    <w:rsid w:val="00DC56EB"/>
    <w:rsid w:val="00DC7B4E"/>
    <w:rsid w:val="00DD0751"/>
    <w:rsid w:val="00DD104A"/>
    <w:rsid w:val="00DD19E6"/>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7D5"/>
    <w:rsid w:val="00DF1DBD"/>
    <w:rsid w:val="00DF5D34"/>
    <w:rsid w:val="00DF6F43"/>
    <w:rsid w:val="00E004EB"/>
    <w:rsid w:val="00E012B6"/>
    <w:rsid w:val="00E03CC0"/>
    <w:rsid w:val="00E03E55"/>
    <w:rsid w:val="00E05841"/>
    <w:rsid w:val="00E07B2F"/>
    <w:rsid w:val="00E11592"/>
    <w:rsid w:val="00E12229"/>
    <w:rsid w:val="00E1251E"/>
    <w:rsid w:val="00E13251"/>
    <w:rsid w:val="00E13A2A"/>
    <w:rsid w:val="00E15E47"/>
    <w:rsid w:val="00E20BD1"/>
    <w:rsid w:val="00E212B2"/>
    <w:rsid w:val="00E212E8"/>
    <w:rsid w:val="00E25139"/>
    <w:rsid w:val="00E263C2"/>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6461A"/>
    <w:rsid w:val="00E728AF"/>
    <w:rsid w:val="00E72FB3"/>
    <w:rsid w:val="00E73E3E"/>
    <w:rsid w:val="00E74DD0"/>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C7B31"/>
    <w:rsid w:val="00ED0C09"/>
    <w:rsid w:val="00ED1C0B"/>
    <w:rsid w:val="00ED5FD4"/>
    <w:rsid w:val="00EE2B4E"/>
    <w:rsid w:val="00EE3047"/>
    <w:rsid w:val="00EE38D9"/>
    <w:rsid w:val="00EE43BD"/>
    <w:rsid w:val="00EE7C96"/>
    <w:rsid w:val="00EF32E3"/>
    <w:rsid w:val="00EF353F"/>
    <w:rsid w:val="00EF6E1F"/>
    <w:rsid w:val="00F00574"/>
    <w:rsid w:val="00F006DD"/>
    <w:rsid w:val="00F0295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2432"/>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0F51"/>
    <w:rsid w:val="00F93EBB"/>
    <w:rsid w:val="00F93ED0"/>
    <w:rsid w:val="00F941A9"/>
    <w:rsid w:val="00F95A99"/>
    <w:rsid w:val="00F96D93"/>
    <w:rsid w:val="00F977F1"/>
    <w:rsid w:val="00FA09BB"/>
    <w:rsid w:val="00FA1E6E"/>
    <w:rsid w:val="00FA2A7A"/>
    <w:rsid w:val="00FA2EB8"/>
    <w:rsid w:val="00FA6032"/>
    <w:rsid w:val="00FA7255"/>
    <w:rsid w:val="00FB5052"/>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005"/>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wikipedia.org/wiki/Datenschutz-Grundverordnung" TargetMode="External"/><Relationship Id="rId18" Type="http://schemas.openxmlformats.org/officeDocument/2006/relationships/hyperlink" Target="https://docs.oxid-esales.com/eshop/de/5.3/installation/neu-installation/server-und-systemvoraussetzung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info@oxid-esale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haendlerbund.de" TargetMode="Externa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hop.trustedshops.com/de/dsgvo" TargetMode="Externa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088CD-8EBC-489E-9A16-34F5D1D4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12</Pages>
  <Words>1512</Words>
  <Characters>9528</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11018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GDPR Base</dc:title>
  <dc:creator>OXID eSales</dc:creator>
  <dc:description>Beschreibt das Moduls GDPR Base 1.0 für OXID eShop 4.10.*/5.3.*</dc:description>
  <cp:lastModifiedBy>Juergen Busch</cp:lastModifiedBy>
  <cp:revision>710</cp:revision>
  <cp:lastPrinted>2017-08-03T12:50:00Z</cp:lastPrinted>
  <dcterms:created xsi:type="dcterms:W3CDTF">2013-09-17T13:15:00Z</dcterms:created>
  <dcterms:modified xsi:type="dcterms:W3CDTF">2018-04-04T07:51:00Z</dcterms:modified>
</cp:coreProperties>
</file>